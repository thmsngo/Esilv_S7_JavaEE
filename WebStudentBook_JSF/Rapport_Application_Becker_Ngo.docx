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77353" w14:textId="17566BD0" w:rsidR="00A638EC" w:rsidRPr="006F761A" w:rsidRDefault="00CF2359" w:rsidP="00A638EC">
      <w:pPr>
        <w:pStyle w:val="Sous-titre"/>
        <w:rPr>
          <w:lang w:val="en-US"/>
        </w:rPr>
      </w:pPr>
      <w:r w:rsidRPr="006F76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186FA" wp14:editId="747AFA13">
                <wp:simplePos x="0" y="0"/>
                <wp:positionH relativeFrom="column">
                  <wp:posOffset>-560765</wp:posOffset>
                </wp:positionH>
                <wp:positionV relativeFrom="paragraph">
                  <wp:posOffset>-459727</wp:posOffset>
                </wp:positionV>
                <wp:extent cx="218125" cy="9339029"/>
                <wp:effectExtent l="0" t="0" r="1079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5" cy="933902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F43B5" id="Rectangle 4" o:spid="_x0000_s1026" style="position:absolute;margin-left:-44.15pt;margin-top:-36.2pt;width:17.2pt;height:73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" fillcolor="red" strokecolor="red" strokeweight="1pt"/>
            </w:pict>
          </mc:Fallback>
        </mc:AlternateContent>
      </w:r>
      <w:r w:rsidR="00A638EC" w:rsidRPr="006F761A">
        <w:rPr>
          <w:lang w:val="en-US" w:bidi="fr-FR"/>
        </w:rPr>
        <w:t xml:space="preserve"> </w:t>
      </w:r>
    </w:p>
    <w:p w14:paraId="6FD0072C" w14:textId="0A0C45F6" w:rsidR="00A638EC" w:rsidRPr="006F761A" w:rsidRDefault="00A638EC" w:rsidP="00A638EC">
      <w:pPr>
        <w:pStyle w:val="Sous-titre"/>
        <w:rPr>
          <w:lang w:val="en-US"/>
        </w:rPr>
      </w:pPr>
    </w:p>
    <w:p w14:paraId="1AB022E4" w14:textId="6B840217" w:rsidR="00A638EC" w:rsidRPr="006F761A" w:rsidRDefault="002622AA" w:rsidP="00054751">
      <w:pPr>
        <w:pStyle w:val="Logo"/>
        <w:tabs>
          <w:tab w:val="left" w:pos="7528"/>
          <w:tab w:val="right" w:pos="8954"/>
        </w:tabs>
        <w:jc w:val="left"/>
        <w:rPr>
          <w:noProof/>
          <w:lang w:val="en-US" w:bidi="fr-FR"/>
        </w:rPr>
      </w:pPr>
      <w:r w:rsidRPr="002622AA">
        <w:rPr>
          <w:noProof/>
          <w:lang w:val="en-US" w:bidi="fr-FR"/>
        </w:rPr>
        <w:drawing>
          <wp:anchor distT="0" distB="0" distL="114300" distR="114300" simplePos="0" relativeHeight="251660288" behindDoc="1" locked="0" layoutInCell="1" allowOverlap="1" wp14:anchorId="4251242A" wp14:editId="695317EB">
            <wp:simplePos x="0" y="0"/>
            <wp:positionH relativeFrom="column">
              <wp:posOffset>914401</wp:posOffset>
            </wp:positionH>
            <wp:positionV relativeFrom="paragraph">
              <wp:posOffset>1835184</wp:posOffset>
            </wp:positionV>
            <wp:extent cx="4366054" cy="3144492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2" r="23391"/>
                    <a:stretch/>
                  </pic:blipFill>
                  <pic:spPr bwMode="auto">
                    <a:xfrm>
                      <a:off x="0" y="0"/>
                      <a:ext cx="4366093" cy="314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54751">
        <w:rPr>
          <w:noProof/>
          <w:lang w:val="en-US" w:bidi="fr-FR"/>
        </w:rPr>
        <w:tab/>
      </w:r>
      <w:r w:rsidR="00054751">
        <w:rPr>
          <w:noProof/>
          <w:lang w:val="en-US" w:bidi="fr-FR"/>
        </w:rPr>
        <w:tab/>
      </w:r>
    </w:p>
    <w:p w14:paraId="314FDEBC" w14:textId="60209941" w:rsidR="00B129CD" w:rsidRPr="006F761A" w:rsidRDefault="00B129CD" w:rsidP="00B129CD">
      <w:pPr>
        <w:rPr>
          <w:lang w:val="en-US" w:bidi="fr-FR"/>
        </w:rPr>
      </w:pPr>
    </w:p>
    <w:p w14:paraId="5DA42CFA" w14:textId="7E5E4EE7" w:rsidR="00B129CD" w:rsidRPr="006F761A" w:rsidRDefault="00B129CD" w:rsidP="00B129CD">
      <w:pPr>
        <w:rPr>
          <w:lang w:val="en-US" w:bidi="fr-FR"/>
        </w:rPr>
      </w:pPr>
    </w:p>
    <w:p w14:paraId="0305FD31" w14:textId="17CEEB4A" w:rsidR="00B129CD" w:rsidRPr="006F761A" w:rsidRDefault="00B129CD" w:rsidP="00B129CD">
      <w:pPr>
        <w:rPr>
          <w:lang w:val="en-US" w:bidi="fr-FR"/>
        </w:rPr>
      </w:pPr>
    </w:p>
    <w:p w14:paraId="782528FC" w14:textId="44A237BE" w:rsidR="00B129CD" w:rsidRPr="006F761A" w:rsidRDefault="00B129CD" w:rsidP="00B129CD">
      <w:pPr>
        <w:rPr>
          <w:lang w:val="en-US" w:bidi="fr-FR"/>
        </w:rPr>
      </w:pPr>
    </w:p>
    <w:p w14:paraId="772F1035" w14:textId="77777777" w:rsidR="00B129CD" w:rsidRPr="006F761A" w:rsidRDefault="00B129CD" w:rsidP="00B129CD">
      <w:pPr>
        <w:rPr>
          <w:lang w:val="en-US" w:bidi="fr-FR"/>
        </w:rPr>
      </w:pPr>
    </w:p>
    <w:sdt>
      <w:sdtPr>
        <w:rPr>
          <w:lang w:val="en-US"/>
        </w:rPr>
        <w:alias w:val="Entrez le titre :"/>
        <w:tag w:val=""/>
        <w:id w:val="390237733"/>
        <w:placeholder>
          <w:docPart w:val="8376A9A036F44D1B95A673F4D344E76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72373AB3" w14:textId="77777777" w:rsidR="00A638EC" w:rsidRPr="006F761A" w:rsidRDefault="00CF2359" w:rsidP="00A638EC">
          <w:pPr>
            <w:pStyle w:val="Titre"/>
            <w:rPr>
              <w:lang w:val="en-US"/>
            </w:rPr>
          </w:pPr>
          <w:r w:rsidRPr="006F761A">
            <w:rPr>
              <w:lang w:val="en-US"/>
            </w:rPr>
            <w:t>Dynamic WEB application</w:t>
          </w:r>
        </w:p>
      </w:sdtContent>
    </w:sdt>
    <w:sdt>
      <w:sdtPr>
        <w:rPr>
          <w:lang w:val="en-US"/>
        </w:rPr>
        <w:alias w:val="Entrez le sous-titre :"/>
        <w:tag w:val="Entrez le sous-titre :"/>
        <w:id w:val="1134748392"/>
        <w:placeholder>
          <w:docPart w:val="6AA45030818C4CC68E769236D5E0AE4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4BD3D5DE" w14:textId="39C1FD60" w:rsidR="00A638EC" w:rsidRPr="006F761A" w:rsidRDefault="00CF2359" w:rsidP="00A638EC">
          <w:pPr>
            <w:pStyle w:val="Sous-titre"/>
            <w:rPr>
              <w:lang w:val="en-US"/>
            </w:rPr>
          </w:pPr>
          <w:r w:rsidRPr="006F761A">
            <w:rPr>
              <w:lang w:val="en-US"/>
            </w:rPr>
            <w:t xml:space="preserve">Web </w:t>
          </w:r>
          <w:r w:rsidR="00A600B4">
            <w:rPr>
              <w:lang w:val="en-US"/>
            </w:rPr>
            <w:t>Student BOOK</w:t>
          </w:r>
        </w:p>
      </w:sdtContent>
    </w:sdt>
    <w:p w14:paraId="18C094C5" w14:textId="77777777" w:rsidR="00A638EC" w:rsidRPr="006F761A" w:rsidRDefault="00CF2359" w:rsidP="004D5282">
      <w:pPr>
        <w:pStyle w:val="Coordonnes"/>
        <w:rPr>
          <w:sz w:val="28"/>
          <w:szCs w:val="28"/>
          <w:lang w:val="en-US"/>
        </w:rPr>
      </w:pPr>
      <w:r w:rsidRPr="006F761A">
        <w:rPr>
          <w:sz w:val="28"/>
          <w:szCs w:val="28"/>
          <w:lang w:val="en-US"/>
        </w:rPr>
        <w:t xml:space="preserve">Becker lucas &amp; Ngo Thomas </w:t>
      </w:r>
    </w:p>
    <w:p w14:paraId="2F180B5B" w14:textId="77777777" w:rsidR="00A638EC" w:rsidRPr="006F761A" w:rsidRDefault="009A1768" w:rsidP="004D5282">
      <w:pPr>
        <w:pStyle w:val="Coordonnes"/>
        <w:rPr>
          <w:sz w:val="28"/>
          <w:szCs w:val="28"/>
          <w:lang w:val="en-US"/>
        </w:rPr>
      </w:pPr>
      <w:sdt>
        <w:sdtPr>
          <w:rPr>
            <w:sz w:val="28"/>
            <w:szCs w:val="28"/>
            <w:lang w:val="en-US"/>
          </w:rPr>
          <w:alias w:val="Entrez le nom de l’entreprise :"/>
          <w:tag w:val=""/>
          <w:id w:val="-874304286"/>
          <w:placeholder>
            <w:docPart w:val="E136C4418D2B40EAB455D41F859D2864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CF2359" w:rsidRPr="006F761A">
            <w:rPr>
              <w:sz w:val="28"/>
              <w:szCs w:val="28"/>
              <w:lang w:val="en-US"/>
            </w:rPr>
            <w:t>IOS 1 – Promo 2022</w:t>
          </w:r>
        </w:sdtContent>
      </w:sdt>
    </w:p>
    <w:p w14:paraId="487867F7" w14:textId="3845EAC3" w:rsidR="00290347" w:rsidRPr="006F761A" w:rsidRDefault="00290347" w:rsidP="00CF2359">
      <w:pPr>
        <w:pStyle w:val="Titre"/>
        <w:rPr>
          <w:vertAlign w:val="subscript"/>
          <w:lang w:val="en-US"/>
        </w:rPr>
      </w:pPr>
    </w:p>
    <w:p w14:paraId="1F1DA8FD" w14:textId="72EB5F33" w:rsidR="00FC58C2" w:rsidRPr="006F761A" w:rsidRDefault="007E2AD8" w:rsidP="00FD2EAC">
      <w:pPr>
        <w:pStyle w:val="Titre2"/>
        <w:spacing w:line="360" w:lineRule="auto"/>
        <w:rPr>
          <w:lang w:val="en-US"/>
        </w:rPr>
      </w:pPr>
      <w:r w:rsidRPr="006F761A">
        <w:rPr>
          <w:lang w:val="en-US"/>
        </w:rPr>
        <w:lastRenderedPageBreak/>
        <w:t>Description</w:t>
      </w:r>
    </w:p>
    <w:p w14:paraId="03112E5E" w14:textId="4F849202" w:rsidR="00C04C12" w:rsidRPr="00C04C12" w:rsidRDefault="00C04C12" w:rsidP="00C04C12">
      <w:pPr>
        <w:spacing w:before="0"/>
        <w:rPr>
          <w:lang w:val="en-US"/>
        </w:rPr>
      </w:pPr>
      <w:r w:rsidRPr="00C04C12">
        <w:rPr>
          <w:lang w:val="en-US"/>
        </w:rPr>
        <w:t xml:space="preserve">In this project, we want to develop the « </w:t>
      </w:r>
      <w:proofErr w:type="spellStart"/>
      <w:r w:rsidRPr="00C04C12">
        <w:rPr>
          <w:lang w:val="en-US"/>
        </w:rPr>
        <w:t>WebStudentBook</w:t>
      </w:r>
      <w:proofErr w:type="spellEnd"/>
      <w:r w:rsidRPr="00C04C12">
        <w:rPr>
          <w:lang w:val="en-US"/>
        </w:rPr>
        <w:t xml:space="preserve"> » application using</w:t>
      </w:r>
      <w:r>
        <w:rPr>
          <w:lang w:val="en-US"/>
        </w:rPr>
        <w:t xml:space="preserve"> </w:t>
      </w:r>
      <w:r w:rsidRPr="00C04C12">
        <w:rPr>
          <w:lang w:val="en-US"/>
        </w:rPr>
        <w:t xml:space="preserve">frameworks (JSF for </w:t>
      </w:r>
      <w:proofErr w:type="spellStart"/>
      <w:r w:rsidRPr="00C04C12">
        <w:rPr>
          <w:lang w:val="en-US"/>
        </w:rPr>
        <w:t>JavaEE</w:t>
      </w:r>
      <w:proofErr w:type="spellEnd"/>
      <w:r w:rsidRPr="00C04C12">
        <w:rPr>
          <w:lang w:val="en-US"/>
        </w:rPr>
        <w:t xml:space="preserve"> and </w:t>
      </w:r>
      <w:proofErr w:type="spellStart"/>
      <w:r w:rsidRPr="00C04C12">
        <w:rPr>
          <w:lang w:val="en-US"/>
        </w:rPr>
        <w:t>EclipseLink</w:t>
      </w:r>
      <w:proofErr w:type="spellEnd"/>
      <w:r w:rsidRPr="00C04C12">
        <w:rPr>
          <w:lang w:val="en-US"/>
        </w:rPr>
        <w:t xml:space="preserve"> for JPA).</w:t>
      </w:r>
    </w:p>
    <w:p w14:paraId="224AFB5F" w14:textId="77777777" w:rsidR="00C04C12" w:rsidRDefault="00C04C12" w:rsidP="00C04C12">
      <w:pPr>
        <w:spacing w:before="0"/>
        <w:rPr>
          <w:lang w:val="en-US"/>
        </w:rPr>
      </w:pPr>
    </w:p>
    <w:p w14:paraId="452C7BE1" w14:textId="319A35D7" w:rsidR="00C04C12" w:rsidRPr="00C04C12" w:rsidRDefault="00C04C12" w:rsidP="00C04C12">
      <w:pPr>
        <w:spacing w:before="0"/>
        <w:rPr>
          <w:lang w:val="en-US"/>
        </w:rPr>
      </w:pPr>
      <w:r w:rsidRPr="00C04C12">
        <w:rPr>
          <w:lang w:val="en-US"/>
        </w:rPr>
        <w:t>The application allows us to:</w:t>
      </w:r>
    </w:p>
    <w:p w14:paraId="56993544" w14:textId="0AD80C64" w:rsidR="00C04C12" w:rsidRPr="00C04C12" w:rsidRDefault="00C04C12" w:rsidP="00C04C12">
      <w:pPr>
        <w:pStyle w:val="Paragraphedeliste"/>
        <w:numPr>
          <w:ilvl w:val="0"/>
          <w:numId w:val="16"/>
        </w:numPr>
        <w:spacing w:before="0"/>
        <w:rPr>
          <w:lang w:val="en-US"/>
        </w:rPr>
      </w:pPr>
      <w:r w:rsidRPr="00C04C12">
        <w:rPr>
          <w:lang w:val="en-US"/>
        </w:rPr>
        <w:t>Display students from a MySQL student database in a browser.</w:t>
      </w:r>
    </w:p>
    <w:p w14:paraId="4E9D49F8" w14:textId="19A9AA63" w:rsidR="00C04C12" w:rsidRPr="00C04C12" w:rsidRDefault="00C04C12" w:rsidP="00C04C12">
      <w:pPr>
        <w:pStyle w:val="Paragraphedeliste"/>
        <w:numPr>
          <w:ilvl w:val="0"/>
          <w:numId w:val="16"/>
        </w:numPr>
        <w:spacing w:before="0"/>
        <w:rPr>
          <w:lang w:val="en-US"/>
        </w:rPr>
      </w:pPr>
      <w:r w:rsidRPr="00C04C12">
        <w:rPr>
          <w:lang w:val="en-US"/>
        </w:rPr>
        <w:t>Add a new student to the database.</w:t>
      </w:r>
    </w:p>
    <w:p w14:paraId="032B87E3" w14:textId="6BBB0098" w:rsidR="00C04C12" w:rsidRPr="00C04C12" w:rsidRDefault="00C04C12" w:rsidP="00C04C12">
      <w:pPr>
        <w:pStyle w:val="Paragraphedeliste"/>
        <w:numPr>
          <w:ilvl w:val="0"/>
          <w:numId w:val="16"/>
        </w:numPr>
        <w:spacing w:before="0"/>
        <w:rPr>
          <w:lang w:val="en-US"/>
        </w:rPr>
      </w:pPr>
      <w:r w:rsidRPr="00C04C12">
        <w:rPr>
          <w:lang w:val="en-US"/>
        </w:rPr>
        <w:t>Edit a displayed student.</w:t>
      </w:r>
    </w:p>
    <w:p w14:paraId="05260DCC" w14:textId="7F730893" w:rsidR="00FE4D5A" w:rsidRDefault="00C04C12" w:rsidP="00C04C12">
      <w:pPr>
        <w:pStyle w:val="Paragraphedeliste"/>
        <w:numPr>
          <w:ilvl w:val="0"/>
          <w:numId w:val="16"/>
        </w:numPr>
        <w:spacing w:before="0"/>
        <w:rPr>
          <w:lang w:val="en-US"/>
        </w:rPr>
      </w:pPr>
      <w:r w:rsidRPr="00C04C12">
        <w:rPr>
          <w:lang w:val="en-US"/>
        </w:rPr>
        <w:t>Delete a displayed student.</w:t>
      </w:r>
    </w:p>
    <w:p w14:paraId="7B1CE2A4" w14:textId="77777777" w:rsidR="00117BBA" w:rsidRDefault="00117BBA" w:rsidP="00C04C12">
      <w:pPr>
        <w:pStyle w:val="Paragraphedeliste"/>
        <w:numPr>
          <w:ilvl w:val="0"/>
          <w:numId w:val="16"/>
        </w:numPr>
        <w:spacing w:before="0"/>
        <w:rPr>
          <w:lang w:val="en-US"/>
        </w:rPr>
      </w:pPr>
    </w:p>
    <w:p w14:paraId="6059A2A6" w14:textId="28EEC0AB" w:rsidR="00117BBA" w:rsidRPr="00117BBA" w:rsidRDefault="00117BBA" w:rsidP="00117BBA">
      <w:pPr>
        <w:spacing w:before="0"/>
        <w:rPr>
          <w:lang w:val="en-US"/>
        </w:rPr>
      </w:pPr>
      <w:r w:rsidRPr="00117BBA">
        <w:rPr>
          <w:lang w:val="en-US"/>
        </w:rPr>
        <w:t xml:space="preserve">To make simple, a student is </w:t>
      </w:r>
      <w:r w:rsidRPr="00117BBA">
        <w:rPr>
          <w:lang w:val="en-US"/>
        </w:rPr>
        <w:t>characterized</w:t>
      </w:r>
      <w:r w:rsidRPr="00117BBA">
        <w:rPr>
          <w:lang w:val="en-US"/>
        </w:rPr>
        <w:t xml:space="preserve"> by his:</w:t>
      </w:r>
    </w:p>
    <w:p w14:paraId="69C1ABD2" w14:textId="1D0AB105" w:rsidR="00117BBA" w:rsidRPr="00117BBA" w:rsidRDefault="00117BBA" w:rsidP="00117BBA">
      <w:pPr>
        <w:pStyle w:val="Paragraphedeliste"/>
        <w:numPr>
          <w:ilvl w:val="0"/>
          <w:numId w:val="17"/>
        </w:numPr>
        <w:spacing w:before="0"/>
        <w:rPr>
          <w:lang w:val="en-US"/>
        </w:rPr>
      </w:pPr>
      <w:r w:rsidRPr="00117BBA">
        <w:rPr>
          <w:lang w:val="en-US"/>
        </w:rPr>
        <w:t>ID.</w:t>
      </w:r>
    </w:p>
    <w:p w14:paraId="45E9783F" w14:textId="6C7F826C" w:rsidR="00117BBA" w:rsidRPr="00117BBA" w:rsidRDefault="00117BBA" w:rsidP="00117BBA">
      <w:pPr>
        <w:pStyle w:val="Paragraphedeliste"/>
        <w:numPr>
          <w:ilvl w:val="0"/>
          <w:numId w:val="17"/>
        </w:numPr>
        <w:spacing w:before="0"/>
        <w:rPr>
          <w:lang w:val="en-US"/>
        </w:rPr>
      </w:pPr>
      <w:r w:rsidRPr="00117BBA">
        <w:rPr>
          <w:lang w:val="en-US"/>
        </w:rPr>
        <w:t>First name</w:t>
      </w:r>
    </w:p>
    <w:p w14:paraId="28B6E460" w14:textId="1BB67D43" w:rsidR="00117BBA" w:rsidRPr="00117BBA" w:rsidRDefault="00117BBA" w:rsidP="00117BBA">
      <w:pPr>
        <w:pStyle w:val="Paragraphedeliste"/>
        <w:numPr>
          <w:ilvl w:val="0"/>
          <w:numId w:val="17"/>
        </w:numPr>
        <w:spacing w:before="0"/>
        <w:rPr>
          <w:lang w:val="en-US"/>
        </w:rPr>
      </w:pPr>
      <w:r w:rsidRPr="00117BBA">
        <w:rPr>
          <w:lang w:val="en-US"/>
        </w:rPr>
        <w:t>Last name</w:t>
      </w:r>
    </w:p>
    <w:p w14:paraId="3B62BD5B" w14:textId="3B4108F9" w:rsidR="00117BBA" w:rsidRPr="00117BBA" w:rsidRDefault="00117BBA" w:rsidP="00117BBA">
      <w:pPr>
        <w:pStyle w:val="Paragraphedeliste"/>
        <w:numPr>
          <w:ilvl w:val="0"/>
          <w:numId w:val="17"/>
        </w:numPr>
        <w:spacing w:before="0"/>
        <w:rPr>
          <w:lang w:val="en-US"/>
        </w:rPr>
      </w:pPr>
      <w:r w:rsidRPr="00117BBA">
        <w:rPr>
          <w:lang w:val="en-US"/>
        </w:rPr>
        <w:t>Email.</w:t>
      </w:r>
    </w:p>
    <w:p w14:paraId="2D4B3F8D" w14:textId="46EB8C5E" w:rsidR="00FC58C2" w:rsidRPr="006F761A" w:rsidRDefault="00FE4D5A" w:rsidP="00FD2EAC">
      <w:pPr>
        <w:pStyle w:val="Titre2"/>
        <w:spacing w:line="360" w:lineRule="auto"/>
        <w:rPr>
          <w:lang w:val="en-US"/>
        </w:rPr>
      </w:pPr>
      <w:r w:rsidRPr="006F761A">
        <w:rPr>
          <w:lang w:val="en-US"/>
        </w:rPr>
        <w:t>The database</w:t>
      </w:r>
    </w:p>
    <w:p w14:paraId="16143CE2" w14:textId="29147A67" w:rsidR="00FC58C2" w:rsidRPr="006F761A" w:rsidRDefault="00147D93">
      <w:pPr>
        <w:rPr>
          <w:lang w:val="en-US"/>
        </w:rPr>
      </w:pPr>
      <w:r w:rsidRPr="006F761A">
        <w:rPr>
          <w:lang w:val="en-US"/>
        </w:rPr>
        <w:t>In the</w:t>
      </w:r>
      <w:r w:rsidR="006D1AD3" w:rsidRPr="006F761A">
        <w:rPr>
          <w:lang w:val="en-US"/>
        </w:rPr>
        <w:t xml:space="preserve"> </w:t>
      </w:r>
      <w:r w:rsidR="004569FE" w:rsidRPr="006F761A">
        <w:rPr>
          <w:lang w:val="en-US"/>
        </w:rPr>
        <w:t>MySQL s</w:t>
      </w:r>
      <w:r w:rsidRPr="006F761A">
        <w:rPr>
          <w:lang w:val="en-US"/>
        </w:rPr>
        <w:t xml:space="preserve">erver, the </w:t>
      </w:r>
      <w:r w:rsidR="006F205A" w:rsidRPr="006F761A">
        <w:rPr>
          <w:lang w:val="en-US"/>
        </w:rPr>
        <w:t>database</w:t>
      </w:r>
      <w:r w:rsidRPr="006F761A">
        <w:rPr>
          <w:lang w:val="en-US"/>
        </w:rPr>
        <w:t xml:space="preserve"> </w:t>
      </w:r>
      <w:r w:rsidR="00DA6052" w:rsidRPr="006F761A">
        <w:rPr>
          <w:lang w:val="en-US"/>
        </w:rPr>
        <w:t>“</w:t>
      </w:r>
      <w:proofErr w:type="spellStart"/>
      <w:r w:rsidR="00E71E42">
        <w:rPr>
          <w:lang w:val="en-US"/>
        </w:rPr>
        <w:t>studentdb</w:t>
      </w:r>
      <w:proofErr w:type="spellEnd"/>
      <w:r w:rsidR="00DA6052" w:rsidRPr="006F761A">
        <w:rPr>
          <w:lang w:val="en-US"/>
        </w:rPr>
        <w:t xml:space="preserve">” was created and initialized by </w:t>
      </w:r>
      <w:r w:rsidR="005C2B45">
        <w:rPr>
          <w:lang w:val="en-US"/>
        </w:rPr>
        <w:t>a</w:t>
      </w:r>
      <w:r w:rsidR="00DA6052" w:rsidRPr="006F761A">
        <w:rPr>
          <w:lang w:val="en-US"/>
        </w:rPr>
        <w:t xml:space="preserve"> table</w:t>
      </w:r>
      <w:r w:rsidR="006F205A" w:rsidRPr="006F761A">
        <w:rPr>
          <w:lang w:val="en-US"/>
        </w:rPr>
        <w:t>:</w:t>
      </w:r>
    </w:p>
    <w:p w14:paraId="1747A8C5" w14:textId="32329B8C" w:rsidR="00D54606" w:rsidRPr="00D54606" w:rsidRDefault="005C2B45" w:rsidP="00D54606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>student</w:t>
      </w:r>
      <w:r w:rsidR="006F205A" w:rsidRPr="006F761A">
        <w:rPr>
          <w:lang w:val="en-US"/>
        </w:rPr>
        <w:t xml:space="preserve">: </w:t>
      </w:r>
      <w:r w:rsidR="00796B36" w:rsidRPr="006F761A">
        <w:rPr>
          <w:lang w:val="en-US"/>
        </w:rPr>
        <w:t>receive all the username and password for the login system</w:t>
      </w:r>
    </w:p>
    <w:p w14:paraId="3AD76494" w14:textId="2565ABAA" w:rsidR="007C1DFA" w:rsidRPr="00782AE0" w:rsidRDefault="006D33D3" w:rsidP="00782AE0">
      <w:pPr>
        <w:ind w:left="0"/>
      </w:pPr>
      <w:r w:rsidRPr="006D33D3">
        <w:drawing>
          <wp:inline distT="0" distB="0" distL="0" distR="0" wp14:anchorId="487769D4" wp14:editId="496B1526">
            <wp:extent cx="5731510" cy="1555750"/>
            <wp:effectExtent l="76200" t="38100" r="40640" b="1016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A6B600" w14:textId="77337FBA" w:rsidR="007C1DFA" w:rsidRDefault="0057348F" w:rsidP="003970E1">
      <w:pPr>
        <w:rPr>
          <w:lang w:val="en-US"/>
        </w:rPr>
      </w:pPr>
      <w:r>
        <w:rPr>
          <w:lang w:val="en-US"/>
        </w:rPr>
        <w:t>It was initialized by MySQL</w:t>
      </w:r>
      <w:r w:rsidR="007455AD">
        <w:rPr>
          <w:lang w:val="en-US"/>
        </w:rPr>
        <w:t xml:space="preserve"> Workbench</w:t>
      </w:r>
    </w:p>
    <w:p w14:paraId="0DB7F60A" w14:textId="34065C7C" w:rsidR="007455AD" w:rsidRPr="006F761A" w:rsidRDefault="007455AD" w:rsidP="003970E1">
      <w:pPr>
        <w:rPr>
          <w:lang w:val="en-US"/>
        </w:rPr>
      </w:pPr>
      <w:r w:rsidRPr="007455AD">
        <w:rPr>
          <w:lang w:val="en-US"/>
        </w:rPr>
        <w:drawing>
          <wp:inline distT="0" distB="0" distL="0" distR="0" wp14:anchorId="7316D138" wp14:editId="634F45AF">
            <wp:extent cx="5731510" cy="2498090"/>
            <wp:effectExtent l="76200" t="38100" r="40640" b="927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70569C" w14:textId="75C11213" w:rsidR="00FC58C2" w:rsidRPr="006F761A" w:rsidRDefault="00E50A5E" w:rsidP="00245385">
      <w:pPr>
        <w:pStyle w:val="Titre2"/>
        <w:spacing w:line="360" w:lineRule="auto"/>
        <w:rPr>
          <w:lang w:val="en-US"/>
        </w:rPr>
      </w:pPr>
      <w:r w:rsidRPr="006F761A">
        <w:rPr>
          <w:lang w:val="en-US"/>
        </w:rPr>
        <w:t xml:space="preserve">How it </w:t>
      </w:r>
      <w:r w:rsidR="00EC71BA" w:rsidRPr="006F761A">
        <w:rPr>
          <w:lang w:val="en-US"/>
        </w:rPr>
        <w:t>WORKS?</w:t>
      </w:r>
    </w:p>
    <w:p w14:paraId="38E926B9" w14:textId="555269F7" w:rsidR="00D346C4" w:rsidRPr="006F761A" w:rsidRDefault="00E10F83" w:rsidP="00F66EDC">
      <w:pPr>
        <w:rPr>
          <w:lang w:val="en-US"/>
        </w:rPr>
      </w:pPr>
      <w:r w:rsidRPr="006F761A">
        <w:rPr>
          <w:lang w:val="en-US"/>
        </w:rPr>
        <w:t xml:space="preserve">Our program is based </w:t>
      </w:r>
      <w:r w:rsidR="00AF02A5" w:rsidRPr="006F761A">
        <w:rPr>
          <w:lang w:val="en-US"/>
        </w:rPr>
        <w:t>on M</w:t>
      </w:r>
      <w:r w:rsidRPr="006F761A">
        <w:rPr>
          <w:lang w:val="en-US"/>
        </w:rPr>
        <w:t>VC</w:t>
      </w:r>
      <w:r w:rsidR="00AF02A5" w:rsidRPr="006F761A">
        <w:rPr>
          <w:lang w:val="en-US"/>
        </w:rPr>
        <w:t xml:space="preserve"> Design Pattern</w:t>
      </w:r>
      <w:r w:rsidR="00C159F7" w:rsidRPr="006F761A">
        <w:rPr>
          <w:lang w:val="en-US"/>
        </w:rPr>
        <w:t>,</w:t>
      </w:r>
      <w:r w:rsidR="000702C6" w:rsidRPr="006F761A">
        <w:rPr>
          <w:lang w:val="en-US"/>
        </w:rPr>
        <w:t xml:space="preserve"> it based on </w:t>
      </w:r>
      <w:r w:rsidR="002F2A0C">
        <w:rPr>
          <w:lang w:val="en-US"/>
        </w:rPr>
        <w:t xml:space="preserve">Managed Beans and </w:t>
      </w:r>
      <w:r w:rsidR="00D663CC">
        <w:rPr>
          <w:lang w:val="en-US"/>
        </w:rPr>
        <w:t>JSF</w:t>
      </w:r>
      <w:r w:rsidR="000702C6" w:rsidRPr="006F761A">
        <w:rPr>
          <w:lang w:val="en-US"/>
        </w:rPr>
        <w:t xml:space="preserve"> components</w:t>
      </w:r>
      <w:r w:rsidR="00272344" w:rsidRPr="006F761A">
        <w:rPr>
          <w:lang w:val="en-US"/>
        </w:rPr>
        <w:t>.</w:t>
      </w:r>
    </w:p>
    <w:p w14:paraId="2D392BCD" w14:textId="1A9F321A" w:rsidR="00D346C4" w:rsidRPr="006F761A" w:rsidRDefault="00F66EDC" w:rsidP="003970E1">
      <w:pPr>
        <w:rPr>
          <w:lang w:val="en-US"/>
        </w:rPr>
      </w:pPr>
      <w:r>
        <w:rPr>
          <w:noProof/>
        </w:rPr>
        <w:drawing>
          <wp:inline distT="0" distB="0" distL="0" distR="0" wp14:anchorId="7B63C41E" wp14:editId="630829AD">
            <wp:extent cx="5731510" cy="3410585"/>
            <wp:effectExtent l="95250" t="38100" r="40640" b="94615"/>
            <wp:docPr id="8" name="Image 8" descr="JSF Backing Bean Example | Examples Java Code Geeks -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F Backing Bean Example | Examples Java Code Geeks - 20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FBD23F" w14:textId="566C6097" w:rsidR="00FC58C2" w:rsidRPr="006F761A" w:rsidRDefault="00787F17" w:rsidP="00245385">
      <w:pPr>
        <w:pStyle w:val="Titre2"/>
        <w:spacing w:line="360" w:lineRule="auto"/>
        <w:rPr>
          <w:lang w:val="en-US"/>
        </w:rPr>
      </w:pPr>
      <w:r>
        <w:rPr>
          <w:lang w:val="en-US"/>
        </w:rPr>
        <w:t>Face s</w:t>
      </w:r>
      <w:r w:rsidR="00272344" w:rsidRPr="006F761A">
        <w:rPr>
          <w:lang w:val="en-US"/>
        </w:rPr>
        <w:t>ervlet</w:t>
      </w:r>
      <w:r w:rsidR="00C9421B" w:rsidRPr="006F761A">
        <w:rPr>
          <w:lang w:val="en-US"/>
        </w:rPr>
        <w:t>s</w:t>
      </w:r>
    </w:p>
    <w:p w14:paraId="233F9DC7" w14:textId="28813299" w:rsidR="00C9421B" w:rsidRPr="006F761A" w:rsidRDefault="006F761A" w:rsidP="00C9421B">
      <w:pPr>
        <w:rPr>
          <w:lang w:val="en-US"/>
        </w:rPr>
      </w:pPr>
      <w:r w:rsidRPr="006F761A">
        <w:rPr>
          <w:lang w:val="en-US"/>
        </w:rPr>
        <w:t xml:space="preserve">We </w:t>
      </w:r>
      <w:r>
        <w:rPr>
          <w:lang w:val="en-US"/>
        </w:rPr>
        <w:t>create</w:t>
      </w:r>
      <w:r w:rsidR="008B6DC0">
        <w:rPr>
          <w:lang w:val="en-US"/>
        </w:rPr>
        <w:t xml:space="preserve"> </w:t>
      </w:r>
      <w:r w:rsidR="00C819CB">
        <w:rPr>
          <w:lang w:val="en-US"/>
        </w:rPr>
        <w:t>several</w:t>
      </w:r>
      <w:r w:rsidR="008B6DC0">
        <w:rPr>
          <w:lang w:val="en-US"/>
        </w:rPr>
        <w:t xml:space="preserve"> </w:t>
      </w:r>
      <w:r w:rsidR="00787F17">
        <w:rPr>
          <w:lang w:val="en-US"/>
        </w:rPr>
        <w:t xml:space="preserve">face </w:t>
      </w:r>
      <w:r w:rsidR="008B6DC0">
        <w:rPr>
          <w:lang w:val="en-US"/>
        </w:rPr>
        <w:t>servlets as shown in the picture below.</w:t>
      </w:r>
    </w:p>
    <w:p w14:paraId="24BD8CA3" w14:textId="479112AD" w:rsidR="00FC58C2" w:rsidRPr="006F761A" w:rsidRDefault="00D26A72" w:rsidP="005B2EAF">
      <w:pPr>
        <w:rPr>
          <w:lang w:val="en-US"/>
        </w:rPr>
      </w:pPr>
      <w:r w:rsidRPr="00D26A72">
        <w:rPr>
          <w:lang w:val="en-US"/>
        </w:rPr>
        <w:drawing>
          <wp:inline distT="0" distB="0" distL="0" distR="0" wp14:anchorId="23865110" wp14:editId="6FA3CD4A">
            <wp:extent cx="1624023" cy="609119"/>
            <wp:effectExtent l="76200" t="38100" r="33655" b="958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586"/>
                    <a:stretch/>
                  </pic:blipFill>
                  <pic:spPr bwMode="auto">
                    <a:xfrm>
                      <a:off x="0" y="0"/>
                      <a:ext cx="1651385" cy="6193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39685" w14:textId="05803930" w:rsidR="00272344" w:rsidRDefault="00EE00F4" w:rsidP="00E33F34">
      <w:pPr>
        <w:ind w:left="0"/>
        <w:rPr>
          <w:lang w:val="en-US"/>
        </w:rPr>
      </w:pPr>
      <w:r w:rsidRPr="001513DA">
        <w:rPr>
          <w:b/>
          <w:bCs/>
          <w:lang w:val="en-US"/>
        </w:rPr>
        <w:t>List-student</w:t>
      </w:r>
      <w:r>
        <w:rPr>
          <w:lang w:val="en-US"/>
        </w:rPr>
        <w:t xml:space="preserve"> is the main face servlet, it </w:t>
      </w:r>
      <w:r w:rsidR="0064688E">
        <w:rPr>
          <w:lang w:val="en-US"/>
        </w:rPr>
        <w:t>displays</w:t>
      </w:r>
      <w:r>
        <w:rPr>
          <w:lang w:val="en-US"/>
        </w:rPr>
        <w:t xml:space="preserve"> the</w:t>
      </w:r>
      <w:r w:rsidR="008D0261">
        <w:rPr>
          <w:lang w:val="en-US"/>
        </w:rPr>
        <w:t xml:space="preserve"> list of</w:t>
      </w:r>
      <w:r>
        <w:rPr>
          <w:lang w:val="en-US"/>
        </w:rPr>
        <w:t xml:space="preserve"> student</w:t>
      </w:r>
      <w:r w:rsidR="008D0261">
        <w:rPr>
          <w:lang w:val="en-US"/>
        </w:rPr>
        <w:t xml:space="preserve">s </w:t>
      </w:r>
      <w:r w:rsidR="00497FC1">
        <w:rPr>
          <w:lang w:val="en-US"/>
        </w:rPr>
        <w:t>and the several modifications that we can do to it.</w:t>
      </w:r>
    </w:p>
    <w:p w14:paraId="4E9380C7" w14:textId="6953FC30" w:rsidR="001513DA" w:rsidRDefault="001513DA" w:rsidP="001513DA">
      <w:pPr>
        <w:ind w:left="0"/>
        <w:rPr>
          <w:lang w:val="en-US"/>
        </w:rPr>
      </w:pPr>
      <w:r w:rsidRPr="001513DA">
        <w:rPr>
          <w:b/>
          <w:bCs/>
          <w:lang w:val="en-US"/>
        </w:rPr>
        <w:t>Add-student</w:t>
      </w:r>
      <w:r w:rsidR="00A034B9">
        <w:rPr>
          <w:lang w:val="en-US"/>
        </w:rPr>
        <w:t xml:space="preserve"> is </w:t>
      </w:r>
      <w:r w:rsidRPr="001513DA">
        <w:rPr>
          <w:lang w:val="en-US"/>
        </w:rPr>
        <w:t xml:space="preserve">the face servlet </w:t>
      </w:r>
      <w:r w:rsidR="00A034B9">
        <w:rPr>
          <w:lang w:val="en-US"/>
        </w:rPr>
        <w:t xml:space="preserve">which </w:t>
      </w:r>
      <w:r w:rsidR="00D03751">
        <w:rPr>
          <w:lang w:val="en-US"/>
        </w:rPr>
        <w:t>allow us to enter student new information</w:t>
      </w:r>
      <w:r w:rsidRPr="001513DA">
        <w:rPr>
          <w:lang w:val="en-US"/>
        </w:rPr>
        <w:t xml:space="preserve"> and send it to the</w:t>
      </w:r>
      <w:r>
        <w:rPr>
          <w:lang w:val="en-US"/>
        </w:rPr>
        <w:t xml:space="preserve"> </w:t>
      </w:r>
      <w:r w:rsidRPr="001513DA">
        <w:rPr>
          <w:lang w:val="en-US"/>
        </w:rPr>
        <w:t>database.</w:t>
      </w:r>
    </w:p>
    <w:p w14:paraId="55FEADAE" w14:textId="7B452C7D" w:rsidR="00AE5736" w:rsidRPr="001513DA" w:rsidRDefault="00AE5736" w:rsidP="001513DA">
      <w:pPr>
        <w:ind w:left="0"/>
        <w:rPr>
          <w:lang w:val="en-US"/>
        </w:rPr>
      </w:pPr>
      <w:r w:rsidRPr="00AE5736">
        <w:rPr>
          <w:lang w:val="en-US"/>
        </w:rPr>
        <w:drawing>
          <wp:inline distT="0" distB="0" distL="0" distR="0" wp14:anchorId="27C8B0DF" wp14:editId="6234CF42">
            <wp:extent cx="4274545" cy="1493676"/>
            <wp:effectExtent l="76200" t="38100" r="31115" b="8763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2104" cy="1499812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0247E" w14:textId="2EC15550" w:rsidR="001513DA" w:rsidRDefault="001513DA" w:rsidP="001513DA">
      <w:pPr>
        <w:ind w:left="0"/>
        <w:rPr>
          <w:lang w:val="en-US"/>
        </w:rPr>
      </w:pPr>
      <w:r w:rsidRPr="001513DA">
        <w:rPr>
          <w:b/>
          <w:bCs/>
          <w:lang w:val="en-US"/>
        </w:rPr>
        <w:t>Edit-student</w:t>
      </w:r>
      <w:r w:rsidRPr="001513DA">
        <w:rPr>
          <w:lang w:val="en-US"/>
        </w:rPr>
        <w:t xml:space="preserve">, the face servlet which </w:t>
      </w:r>
      <w:r w:rsidR="009F2802">
        <w:rPr>
          <w:lang w:val="en-US"/>
        </w:rPr>
        <w:t xml:space="preserve">identify a student by his id and allow us to </w:t>
      </w:r>
      <w:r w:rsidR="00855C0C">
        <w:rPr>
          <w:lang w:val="en-US"/>
        </w:rPr>
        <w:t>modify the information associate to this student</w:t>
      </w:r>
    </w:p>
    <w:p w14:paraId="49F2B61A" w14:textId="0FDC96A4" w:rsidR="0074746C" w:rsidRPr="001513DA" w:rsidRDefault="006E0132" w:rsidP="001513DA">
      <w:pPr>
        <w:ind w:left="0"/>
        <w:rPr>
          <w:lang w:val="en-US"/>
        </w:rPr>
      </w:pPr>
      <w:r w:rsidRPr="006E0132">
        <w:rPr>
          <w:lang w:val="en-US"/>
        </w:rPr>
        <w:drawing>
          <wp:inline distT="0" distB="0" distL="0" distR="0" wp14:anchorId="1C8BD026" wp14:editId="1EA3F685">
            <wp:extent cx="4220378" cy="1521973"/>
            <wp:effectExtent l="76200" t="38100" r="27940" b="9779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7449" cy="1528129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0C1A3E" w14:textId="6C0AB1A3" w:rsidR="00245385" w:rsidRDefault="00CD4B22" w:rsidP="003970E1">
      <w:pPr>
        <w:pStyle w:val="Titre2"/>
        <w:ind w:left="0"/>
        <w:rPr>
          <w:lang w:val="en-US"/>
        </w:rPr>
      </w:pPr>
      <w:r>
        <w:rPr>
          <w:lang w:val="en-US"/>
        </w:rPr>
        <w:t>Managed beans</w:t>
      </w:r>
    </w:p>
    <w:p w14:paraId="12223720" w14:textId="2FCEB84D" w:rsidR="00245385" w:rsidRDefault="00B661C4" w:rsidP="002E292D">
      <w:pPr>
        <w:ind w:left="0"/>
        <w:rPr>
          <w:lang w:val="en-US"/>
        </w:rPr>
      </w:pPr>
      <w:r>
        <w:rPr>
          <w:lang w:val="en-US"/>
        </w:rPr>
        <w:t>We create three managed beans</w:t>
      </w:r>
      <w:r w:rsidR="002E292D">
        <w:rPr>
          <w:lang w:val="en-US"/>
        </w:rPr>
        <w:t>.</w:t>
      </w:r>
    </w:p>
    <w:p w14:paraId="15757E50" w14:textId="5A0099F5" w:rsidR="00245385" w:rsidRPr="00C021D8" w:rsidRDefault="00037967" w:rsidP="00C021D8">
      <w:pPr>
        <w:ind w:left="0"/>
        <w:rPr>
          <w:lang w:val="en-US"/>
        </w:rPr>
      </w:pPr>
      <w:r w:rsidRPr="00037967">
        <w:rPr>
          <w:lang w:val="en-US"/>
        </w:rPr>
        <w:drawing>
          <wp:inline distT="0" distB="0" distL="0" distR="0" wp14:anchorId="641F374D" wp14:editId="1D95646D">
            <wp:extent cx="1819529" cy="743054"/>
            <wp:effectExtent l="76200" t="38100" r="28575" b="952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43054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6D417A" w14:textId="3461270B" w:rsidR="00435E6A" w:rsidRPr="002F291D" w:rsidRDefault="008D6E4F" w:rsidP="002F291D">
      <w:pPr>
        <w:pStyle w:val="Paragraphedeliste"/>
        <w:numPr>
          <w:ilvl w:val="0"/>
          <w:numId w:val="15"/>
        </w:numPr>
        <w:rPr>
          <w:lang w:val="en-US"/>
        </w:rPr>
      </w:pPr>
      <w:r w:rsidRPr="002F291D">
        <w:rPr>
          <w:lang w:val="en-US"/>
        </w:rPr>
        <w:t xml:space="preserve">The </w:t>
      </w:r>
      <w:r w:rsidRPr="002F291D">
        <w:rPr>
          <w:b/>
          <w:bCs/>
          <w:lang w:val="en-US"/>
        </w:rPr>
        <w:t>student.java</w:t>
      </w:r>
      <w:r w:rsidRPr="002F291D">
        <w:rPr>
          <w:lang w:val="en-US"/>
        </w:rPr>
        <w:t xml:space="preserve"> have all the attribute of the student.</w:t>
      </w:r>
    </w:p>
    <w:p w14:paraId="0F8799E5" w14:textId="53D5D2C0" w:rsidR="008D6E4F" w:rsidRDefault="0007341D" w:rsidP="00F252A0">
      <w:pPr>
        <w:ind w:left="0"/>
        <w:rPr>
          <w:lang w:val="en-US"/>
        </w:rPr>
      </w:pPr>
      <w:r w:rsidRPr="0007341D">
        <w:rPr>
          <w:lang w:val="en-US"/>
        </w:rPr>
        <w:drawing>
          <wp:inline distT="0" distB="0" distL="0" distR="0" wp14:anchorId="4D02E432" wp14:editId="5BB18F4E">
            <wp:extent cx="5226167" cy="2330526"/>
            <wp:effectExtent l="76200" t="38100" r="31750" b="8890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5435" cy="2343577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3AF24F" w14:textId="35588F75" w:rsidR="0007341D" w:rsidRDefault="008D6E4F" w:rsidP="00F252A0">
      <w:pPr>
        <w:pStyle w:val="Paragraphedeliste"/>
        <w:numPr>
          <w:ilvl w:val="0"/>
          <w:numId w:val="15"/>
        </w:numPr>
        <w:rPr>
          <w:lang w:val="en-US"/>
        </w:rPr>
      </w:pPr>
      <w:r w:rsidRPr="002F291D">
        <w:rPr>
          <w:b/>
          <w:bCs/>
          <w:lang w:val="en-US"/>
        </w:rPr>
        <w:t>StudentDbUtil.java</w:t>
      </w:r>
      <w:r w:rsidRPr="002F291D">
        <w:rPr>
          <w:lang w:val="en-US"/>
        </w:rPr>
        <w:t xml:space="preserve"> is the model which managed the database.</w:t>
      </w:r>
    </w:p>
    <w:p w14:paraId="21843BB8" w14:textId="4E482406" w:rsidR="00F252A0" w:rsidRDefault="00F252A0" w:rsidP="00F252A0">
      <w:pPr>
        <w:ind w:left="0"/>
        <w:rPr>
          <w:lang w:val="en-US"/>
        </w:rPr>
      </w:pPr>
      <w:r w:rsidRPr="00F252A0">
        <w:rPr>
          <w:lang w:val="en-US"/>
        </w:rPr>
        <w:drawing>
          <wp:inline distT="0" distB="0" distL="0" distR="0" wp14:anchorId="38114FE2" wp14:editId="1E927A83">
            <wp:extent cx="5692202" cy="2330864"/>
            <wp:effectExtent l="76200" t="38100" r="41910" b="8890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1842" cy="2351191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9AD72A" w14:textId="620E1A39" w:rsidR="007164D3" w:rsidRDefault="007164D3" w:rsidP="007164D3">
      <w:pPr>
        <w:pStyle w:val="Paragraphedeliste"/>
        <w:numPr>
          <w:ilvl w:val="0"/>
          <w:numId w:val="15"/>
        </w:numPr>
        <w:rPr>
          <w:b/>
          <w:bCs/>
          <w:lang w:val="en-US"/>
        </w:rPr>
      </w:pPr>
      <w:r w:rsidRPr="007164D3">
        <w:rPr>
          <w:b/>
          <w:bCs/>
          <w:lang w:val="en-US"/>
        </w:rPr>
        <w:t>StudentManager.java</w:t>
      </w:r>
      <w:r w:rsidR="00665D2E">
        <w:rPr>
          <w:lang w:val="en-US"/>
        </w:rPr>
        <w:t xml:space="preserve"> allows us to load</w:t>
      </w:r>
      <w:r w:rsidR="00263E7C">
        <w:rPr>
          <w:lang w:val="en-US"/>
        </w:rPr>
        <w:t>, save</w:t>
      </w:r>
      <w:r w:rsidR="00DB4623">
        <w:rPr>
          <w:lang w:val="en-US"/>
        </w:rPr>
        <w:t>, edit or even delete a</w:t>
      </w:r>
      <w:r w:rsidR="00263E7C">
        <w:rPr>
          <w:lang w:val="en-US"/>
        </w:rPr>
        <w:t xml:space="preserve"> </w:t>
      </w:r>
      <w:r w:rsidR="00DB4623">
        <w:rPr>
          <w:lang w:val="en-US"/>
        </w:rPr>
        <w:t>student from the database</w:t>
      </w:r>
      <w:r w:rsidR="000C0841">
        <w:rPr>
          <w:lang w:val="en-US"/>
        </w:rPr>
        <w:t>.</w:t>
      </w:r>
      <w:r w:rsidR="00DB4623">
        <w:rPr>
          <w:lang w:val="en-US"/>
        </w:rPr>
        <w:t xml:space="preserve"> </w:t>
      </w:r>
    </w:p>
    <w:p w14:paraId="3B0A5B63" w14:textId="781434CD" w:rsidR="007164D3" w:rsidRPr="007164D3" w:rsidRDefault="008A5680" w:rsidP="007164D3">
      <w:pPr>
        <w:rPr>
          <w:lang w:val="en-US"/>
        </w:rPr>
      </w:pPr>
      <w:bookmarkStart w:id="0" w:name="_GoBack"/>
      <w:r w:rsidRPr="008A5680">
        <w:rPr>
          <w:lang w:val="en-US"/>
        </w:rPr>
        <w:drawing>
          <wp:inline distT="0" distB="0" distL="0" distR="0" wp14:anchorId="3A3A9675" wp14:editId="50DE2F63">
            <wp:extent cx="4959436" cy="2043916"/>
            <wp:effectExtent l="76200" t="38100" r="31750" b="9017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61"/>
                    <a:stretch/>
                  </pic:blipFill>
                  <pic:spPr bwMode="auto">
                    <a:xfrm>
                      <a:off x="0" y="0"/>
                      <a:ext cx="4979083" cy="2052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164D3" w:rsidRPr="007164D3" w:rsidSect="00E67576">
      <w:footerReference w:type="default" r:id="rId21"/>
      <w:headerReference w:type="first" r:id="rId22"/>
      <w:pgSz w:w="11906" w:h="16838" w:code="9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82A1C" w14:textId="77777777" w:rsidR="00EE3E2D" w:rsidRDefault="00EE3E2D">
      <w:r>
        <w:separator/>
      </w:r>
    </w:p>
    <w:p w14:paraId="45245188" w14:textId="77777777" w:rsidR="00EE3E2D" w:rsidRDefault="00EE3E2D"/>
  </w:endnote>
  <w:endnote w:type="continuationSeparator" w:id="0">
    <w:p w14:paraId="6F187517" w14:textId="77777777" w:rsidR="00EE3E2D" w:rsidRDefault="00EE3E2D">
      <w:r>
        <w:continuationSeparator/>
      </w:r>
    </w:p>
    <w:p w14:paraId="1850D331" w14:textId="77777777" w:rsidR="00EE3E2D" w:rsidRDefault="00EE3E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eau de pied de page avec date, titre du document et numéro de page"/>
    </w:tblPr>
    <w:tblGrid>
      <w:gridCol w:w="1354"/>
      <w:gridCol w:w="6318"/>
      <w:gridCol w:w="1354"/>
    </w:tblGrid>
    <w:tr w:rsidR="00FC58C2" w14:paraId="7BFD7F3D" w14:textId="77777777" w:rsidTr="005A54FA">
      <w:tc>
        <w:tcPr>
          <w:tcW w:w="750" w:type="pct"/>
        </w:tcPr>
        <w:p w14:paraId="3CA3537D" w14:textId="6B658335" w:rsidR="00FC58C2" w:rsidRDefault="00FC58C2" w:rsidP="00547E56">
          <w:pPr>
            <w:pStyle w:val="Pieddepage"/>
          </w:pPr>
        </w:p>
      </w:tc>
      <w:tc>
        <w:tcPr>
          <w:tcW w:w="3500" w:type="pct"/>
        </w:tcPr>
        <w:sdt>
          <w:sdtPr>
            <w:alias w:val="Fonction :"/>
            <w:tag w:val="Fonction :"/>
            <w:id w:val="1369803302"/>
            <w:placeholder>
              <w:docPart w:val="62C223E95D7A4FA190BFA6A9C9976B64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0C6AE76" w14:textId="0244623F" w:rsidR="00FC58C2" w:rsidRDefault="00CF2359" w:rsidP="00547E56">
              <w:pPr>
                <w:pStyle w:val="Pieddepage"/>
                <w:jc w:val="center"/>
              </w:pPr>
              <w:r>
                <w:t>Dynamic WEB application</w:t>
              </w:r>
            </w:p>
          </w:sdtContent>
        </w:sdt>
      </w:tc>
      <w:tc>
        <w:tcPr>
          <w:tcW w:w="750" w:type="pct"/>
        </w:tcPr>
        <w:p w14:paraId="411FCCB8" w14:textId="77777777" w:rsidR="00FC58C2" w:rsidRDefault="004F0E9B" w:rsidP="00547E56">
          <w:pPr>
            <w:pStyle w:val="Pieddepage"/>
            <w:jc w:val="right"/>
          </w:pPr>
          <w:r>
            <w:rPr>
              <w:lang w:bidi="fr-FR"/>
            </w:rPr>
            <w:fldChar w:fldCharType="begin"/>
          </w:r>
          <w:r>
            <w:rPr>
              <w:lang w:bidi="fr-FR"/>
            </w:rPr>
            <w:instrText xml:space="preserve"> PAGE   \* MERGEFORMAT </w:instrText>
          </w:r>
          <w:r>
            <w:rPr>
              <w:lang w:bidi="fr-FR"/>
            </w:rPr>
            <w:fldChar w:fldCharType="separate"/>
          </w:r>
          <w:r w:rsidR="007F4B9C">
            <w:rPr>
              <w:noProof/>
              <w:lang w:bidi="fr-FR"/>
            </w:rPr>
            <w:t>4</w:t>
          </w:r>
          <w:r>
            <w:rPr>
              <w:noProof/>
              <w:lang w:bidi="fr-FR"/>
            </w:rPr>
            <w:fldChar w:fldCharType="end"/>
          </w:r>
        </w:p>
      </w:tc>
    </w:tr>
  </w:tbl>
  <w:p w14:paraId="4707438A" w14:textId="77777777" w:rsidR="00FC58C2" w:rsidRDefault="00FC58C2">
    <w:pPr>
      <w:pStyle w:val="Pieddepag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07AE8" w14:textId="77777777" w:rsidR="00EE3E2D" w:rsidRDefault="00EE3E2D">
      <w:r>
        <w:separator/>
      </w:r>
    </w:p>
    <w:p w14:paraId="5037C1AA" w14:textId="77777777" w:rsidR="00EE3E2D" w:rsidRDefault="00EE3E2D"/>
  </w:footnote>
  <w:footnote w:type="continuationSeparator" w:id="0">
    <w:p w14:paraId="4D9F9B01" w14:textId="77777777" w:rsidR="00EE3E2D" w:rsidRDefault="00EE3E2D">
      <w:r>
        <w:continuationSeparator/>
      </w:r>
    </w:p>
    <w:p w14:paraId="7F0A5EC9" w14:textId="77777777" w:rsidR="00EE3E2D" w:rsidRDefault="00EE3E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72579" w14:textId="77777777" w:rsidR="00A94C93" w:rsidRDefault="00A638EC">
    <w:pPr>
      <w:pStyle w:val="En-tte"/>
    </w:pPr>
    <w:r>
      <w:rPr>
        <w:noProof/>
        <w:lang w:bidi="fr-FR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5E4D1CF" wp14:editId="3651A899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e 1" descr="Barre latérale décorativ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angle 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 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431890EA" id="Groupe 1" o:spid="_x0000_s1026" alt="Barre latérale décorative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CI5uvlUQMAAAcLAAAOAAAAAAAAAAAAAAAA&#10;AC4CAABkcnMvZTJvRG9jLnhtbFBLAQItABQABgAIAAAAIQDmMrw13gAAAAkBAAAPAAAAAAAAAAAA&#10;AAAAAKsFAABkcnMvZG93bnJldi54bWxQSwUGAAAAAAQABADzAAAAtgYAAAAA&#10;">
              <v:rect id="Rectangle 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angle 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812AF7"/>
    <w:multiLevelType w:val="hybridMultilevel"/>
    <w:tmpl w:val="15085CDC"/>
    <w:lvl w:ilvl="0" w:tplc="96FE0C80">
      <w:numFmt w:val="bullet"/>
      <w:lvlText w:val="-"/>
      <w:lvlJc w:val="left"/>
      <w:pPr>
        <w:ind w:left="792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147B6223"/>
    <w:multiLevelType w:val="hybridMultilevel"/>
    <w:tmpl w:val="F4CA700A"/>
    <w:lvl w:ilvl="0" w:tplc="96FE0C80"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93888"/>
    <w:multiLevelType w:val="hybridMultilevel"/>
    <w:tmpl w:val="E0525368"/>
    <w:lvl w:ilvl="0" w:tplc="0EB45C24">
      <w:start w:val="1"/>
      <w:numFmt w:val="bullet"/>
      <w:pStyle w:val="Listepuces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5041368"/>
    <w:multiLevelType w:val="hybridMultilevel"/>
    <w:tmpl w:val="404C2208"/>
    <w:lvl w:ilvl="0" w:tplc="96FE0C80">
      <w:numFmt w:val="bullet"/>
      <w:lvlText w:val="-"/>
      <w:lvlJc w:val="left"/>
      <w:pPr>
        <w:ind w:left="792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C034EF1"/>
    <w:multiLevelType w:val="hybridMultilevel"/>
    <w:tmpl w:val="628E6FD8"/>
    <w:lvl w:ilvl="0" w:tplc="180CD238"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59"/>
    <w:rsid w:val="00000533"/>
    <w:rsid w:val="000022B4"/>
    <w:rsid w:val="000247E8"/>
    <w:rsid w:val="00037967"/>
    <w:rsid w:val="00051242"/>
    <w:rsid w:val="00054751"/>
    <w:rsid w:val="00061A9A"/>
    <w:rsid w:val="000640B3"/>
    <w:rsid w:val="00064D8A"/>
    <w:rsid w:val="000674B1"/>
    <w:rsid w:val="000702C6"/>
    <w:rsid w:val="0007341D"/>
    <w:rsid w:val="0009019F"/>
    <w:rsid w:val="0009304D"/>
    <w:rsid w:val="000A0348"/>
    <w:rsid w:val="000C0841"/>
    <w:rsid w:val="000C1EF1"/>
    <w:rsid w:val="000E1D7B"/>
    <w:rsid w:val="000E3B10"/>
    <w:rsid w:val="00117BBA"/>
    <w:rsid w:val="00124937"/>
    <w:rsid w:val="00147D93"/>
    <w:rsid w:val="001513DA"/>
    <w:rsid w:val="001722B6"/>
    <w:rsid w:val="00186D80"/>
    <w:rsid w:val="001912B2"/>
    <w:rsid w:val="001F34AA"/>
    <w:rsid w:val="002218D9"/>
    <w:rsid w:val="00245385"/>
    <w:rsid w:val="002528EF"/>
    <w:rsid w:val="00260A6E"/>
    <w:rsid w:val="002622AA"/>
    <w:rsid w:val="00263E7C"/>
    <w:rsid w:val="00272344"/>
    <w:rsid w:val="00275628"/>
    <w:rsid w:val="00290347"/>
    <w:rsid w:val="00291E7D"/>
    <w:rsid w:val="00294E82"/>
    <w:rsid w:val="002A0044"/>
    <w:rsid w:val="002E292D"/>
    <w:rsid w:val="002F05BE"/>
    <w:rsid w:val="002F291D"/>
    <w:rsid w:val="002F2A0C"/>
    <w:rsid w:val="002F62E4"/>
    <w:rsid w:val="00312BFC"/>
    <w:rsid w:val="00363FF0"/>
    <w:rsid w:val="00375A3B"/>
    <w:rsid w:val="0039379E"/>
    <w:rsid w:val="003970E1"/>
    <w:rsid w:val="003A445F"/>
    <w:rsid w:val="003A4FE1"/>
    <w:rsid w:val="003A5625"/>
    <w:rsid w:val="003C0801"/>
    <w:rsid w:val="003E4832"/>
    <w:rsid w:val="003F66FA"/>
    <w:rsid w:val="004224CB"/>
    <w:rsid w:val="00422775"/>
    <w:rsid w:val="00435E6A"/>
    <w:rsid w:val="00453379"/>
    <w:rsid w:val="004569FE"/>
    <w:rsid w:val="004640A2"/>
    <w:rsid w:val="004714E1"/>
    <w:rsid w:val="0047427A"/>
    <w:rsid w:val="00474746"/>
    <w:rsid w:val="00486AC7"/>
    <w:rsid w:val="00497FC1"/>
    <w:rsid w:val="004C386B"/>
    <w:rsid w:val="004D3220"/>
    <w:rsid w:val="004D5282"/>
    <w:rsid w:val="004F0E9B"/>
    <w:rsid w:val="00500998"/>
    <w:rsid w:val="00547E56"/>
    <w:rsid w:val="00571161"/>
    <w:rsid w:val="0057348F"/>
    <w:rsid w:val="005742EE"/>
    <w:rsid w:val="005A54FA"/>
    <w:rsid w:val="005B1CCD"/>
    <w:rsid w:val="005B2EAF"/>
    <w:rsid w:val="005B3755"/>
    <w:rsid w:val="005B5591"/>
    <w:rsid w:val="005C2B45"/>
    <w:rsid w:val="005C377D"/>
    <w:rsid w:val="005D036D"/>
    <w:rsid w:val="005D12D5"/>
    <w:rsid w:val="005D728F"/>
    <w:rsid w:val="00615213"/>
    <w:rsid w:val="00633FF2"/>
    <w:rsid w:val="0064305F"/>
    <w:rsid w:val="0064688E"/>
    <w:rsid w:val="00651958"/>
    <w:rsid w:val="00663ECC"/>
    <w:rsid w:val="00665D2E"/>
    <w:rsid w:val="006A7E0B"/>
    <w:rsid w:val="006B2E93"/>
    <w:rsid w:val="006C10CB"/>
    <w:rsid w:val="006C395C"/>
    <w:rsid w:val="006C6160"/>
    <w:rsid w:val="006C7EFC"/>
    <w:rsid w:val="006D1AD3"/>
    <w:rsid w:val="006D33D3"/>
    <w:rsid w:val="006E0132"/>
    <w:rsid w:val="006E67C4"/>
    <w:rsid w:val="006F205A"/>
    <w:rsid w:val="006F2718"/>
    <w:rsid w:val="006F761A"/>
    <w:rsid w:val="006F776E"/>
    <w:rsid w:val="007164D3"/>
    <w:rsid w:val="0073204C"/>
    <w:rsid w:val="007455AD"/>
    <w:rsid w:val="0074746C"/>
    <w:rsid w:val="00747FC0"/>
    <w:rsid w:val="00753065"/>
    <w:rsid w:val="00782AE0"/>
    <w:rsid w:val="00787F17"/>
    <w:rsid w:val="0079434F"/>
    <w:rsid w:val="007943F9"/>
    <w:rsid w:val="00796B36"/>
    <w:rsid w:val="007C1DFA"/>
    <w:rsid w:val="007D4BA7"/>
    <w:rsid w:val="007D770B"/>
    <w:rsid w:val="007E0AD1"/>
    <w:rsid w:val="007E2AD8"/>
    <w:rsid w:val="007F4B9C"/>
    <w:rsid w:val="007F6D58"/>
    <w:rsid w:val="0080062A"/>
    <w:rsid w:val="00824675"/>
    <w:rsid w:val="00835200"/>
    <w:rsid w:val="008400AB"/>
    <w:rsid w:val="0085040C"/>
    <w:rsid w:val="0085309F"/>
    <w:rsid w:val="00853BFF"/>
    <w:rsid w:val="00855C0C"/>
    <w:rsid w:val="00882AD4"/>
    <w:rsid w:val="0088518A"/>
    <w:rsid w:val="00896F8D"/>
    <w:rsid w:val="008A5680"/>
    <w:rsid w:val="008B6DC0"/>
    <w:rsid w:val="008C054F"/>
    <w:rsid w:val="008D0261"/>
    <w:rsid w:val="008D6E4F"/>
    <w:rsid w:val="008E00BD"/>
    <w:rsid w:val="008F7938"/>
    <w:rsid w:val="0090428B"/>
    <w:rsid w:val="00920A5F"/>
    <w:rsid w:val="00930172"/>
    <w:rsid w:val="00961B16"/>
    <w:rsid w:val="00961F09"/>
    <w:rsid w:val="009A1234"/>
    <w:rsid w:val="009A1768"/>
    <w:rsid w:val="009B0BC3"/>
    <w:rsid w:val="009D1743"/>
    <w:rsid w:val="009E24EE"/>
    <w:rsid w:val="009F2802"/>
    <w:rsid w:val="00A034B9"/>
    <w:rsid w:val="00A5654D"/>
    <w:rsid w:val="00A600B4"/>
    <w:rsid w:val="00A638EC"/>
    <w:rsid w:val="00A77B54"/>
    <w:rsid w:val="00A94C93"/>
    <w:rsid w:val="00AA133F"/>
    <w:rsid w:val="00AA18EF"/>
    <w:rsid w:val="00AA3D68"/>
    <w:rsid w:val="00AA416A"/>
    <w:rsid w:val="00AB4A18"/>
    <w:rsid w:val="00AD32A9"/>
    <w:rsid w:val="00AE5736"/>
    <w:rsid w:val="00AF02A5"/>
    <w:rsid w:val="00AF491E"/>
    <w:rsid w:val="00B129CD"/>
    <w:rsid w:val="00B150D9"/>
    <w:rsid w:val="00B20F8E"/>
    <w:rsid w:val="00B33034"/>
    <w:rsid w:val="00B40CF9"/>
    <w:rsid w:val="00B44A52"/>
    <w:rsid w:val="00B613A2"/>
    <w:rsid w:val="00B661C4"/>
    <w:rsid w:val="00B757BA"/>
    <w:rsid w:val="00B901A2"/>
    <w:rsid w:val="00BB7B37"/>
    <w:rsid w:val="00BE0195"/>
    <w:rsid w:val="00BE0FB9"/>
    <w:rsid w:val="00BF3AB5"/>
    <w:rsid w:val="00C021D8"/>
    <w:rsid w:val="00C03D89"/>
    <w:rsid w:val="00C04450"/>
    <w:rsid w:val="00C04C12"/>
    <w:rsid w:val="00C11FC3"/>
    <w:rsid w:val="00C1473B"/>
    <w:rsid w:val="00C159F7"/>
    <w:rsid w:val="00C20297"/>
    <w:rsid w:val="00C20916"/>
    <w:rsid w:val="00C33231"/>
    <w:rsid w:val="00C650FB"/>
    <w:rsid w:val="00C819CB"/>
    <w:rsid w:val="00C9421B"/>
    <w:rsid w:val="00CA1600"/>
    <w:rsid w:val="00CA6241"/>
    <w:rsid w:val="00CA74A9"/>
    <w:rsid w:val="00CB082B"/>
    <w:rsid w:val="00CD3ABE"/>
    <w:rsid w:val="00CD4B22"/>
    <w:rsid w:val="00CF2359"/>
    <w:rsid w:val="00D00595"/>
    <w:rsid w:val="00D03751"/>
    <w:rsid w:val="00D26A72"/>
    <w:rsid w:val="00D346C4"/>
    <w:rsid w:val="00D5350B"/>
    <w:rsid w:val="00D54606"/>
    <w:rsid w:val="00D663CC"/>
    <w:rsid w:val="00D70E3E"/>
    <w:rsid w:val="00D73CF8"/>
    <w:rsid w:val="00D879A9"/>
    <w:rsid w:val="00D93A45"/>
    <w:rsid w:val="00D9750C"/>
    <w:rsid w:val="00D975AE"/>
    <w:rsid w:val="00DA3D62"/>
    <w:rsid w:val="00DA4CBB"/>
    <w:rsid w:val="00DA6052"/>
    <w:rsid w:val="00DB4623"/>
    <w:rsid w:val="00DF1613"/>
    <w:rsid w:val="00E10F83"/>
    <w:rsid w:val="00E15C40"/>
    <w:rsid w:val="00E20687"/>
    <w:rsid w:val="00E32A18"/>
    <w:rsid w:val="00E33F34"/>
    <w:rsid w:val="00E50A5E"/>
    <w:rsid w:val="00E57488"/>
    <w:rsid w:val="00E6405E"/>
    <w:rsid w:val="00E67576"/>
    <w:rsid w:val="00E71E42"/>
    <w:rsid w:val="00E87C64"/>
    <w:rsid w:val="00E95849"/>
    <w:rsid w:val="00EC71BA"/>
    <w:rsid w:val="00ED397D"/>
    <w:rsid w:val="00ED7510"/>
    <w:rsid w:val="00EE00F4"/>
    <w:rsid w:val="00EE3E2D"/>
    <w:rsid w:val="00EF645E"/>
    <w:rsid w:val="00EF6CCD"/>
    <w:rsid w:val="00F035FC"/>
    <w:rsid w:val="00F170D4"/>
    <w:rsid w:val="00F252A0"/>
    <w:rsid w:val="00F3258A"/>
    <w:rsid w:val="00F34B6A"/>
    <w:rsid w:val="00F66EDC"/>
    <w:rsid w:val="00F81AF2"/>
    <w:rsid w:val="00F9069F"/>
    <w:rsid w:val="00F90D29"/>
    <w:rsid w:val="00FC58C2"/>
    <w:rsid w:val="00FD2EAC"/>
    <w:rsid w:val="00FE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D0D7C72"/>
  <w15:chartTrackingRefBased/>
  <w15:docId w15:val="{E422295E-9441-4F2B-B2CB-F25EA37F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fr-FR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Titre1">
    <w:name w:val="heading 1"/>
    <w:basedOn w:val="Normal"/>
    <w:next w:val="Normal"/>
    <w:link w:val="Titre1C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B20F8E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FF0000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1"/>
    <w:rsid w:val="00B20F8E"/>
    <w:rPr>
      <w:rFonts w:asciiTheme="majorHAnsi" w:eastAsiaTheme="majorEastAsia" w:hAnsiTheme="majorHAnsi" w:cstheme="majorBidi"/>
      <w:b/>
      <w:bCs/>
      <w:caps/>
      <w:color w:val="FF0000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1"/>
    <w:rPr>
      <w:rFonts w:asciiTheme="majorHAnsi" w:eastAsiaTheme="majorEastAsia" w:hAnsiTheme="majorHAnsi" w:cstheme="majorBidi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re">
    <w:name w:val="Title"/>
    <w:basedOn w:val="Normal"/>
    <w:link w:val="TitreCar"/>
    <w:uiPriority w:val="1"/>
    <w:qFormat/>
    <w:rsid w:val="00CF2359"/>
    <w:pPr>
      <w:jc w:val="right"/>
    </w:pPr>
    <w:rPr>
      <w:rFonts w:asciiTheme="majorHAnsi" w:eastAsiaTheme="majorEastAsia" w:hAnsiTheme="majorHAnsi" w:cstheme="majorBidi"/>
      <w:caps/>
      <w:color w:val="FF0000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CF2359"/>
    <w:rPr>
      <w:rFonts w:asciiTheme="majorHAnsi" w:eastAsiaTheme="majorEastAsia" w:hAnsiTheme="majorHAnsi" w:cstheme="majorBidi"/>
      <w:caps/>
      <w:color w:val="FF000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-Accentuation1">
    <w:name w:val="Grid Table 5 Dark Accent 1"/>
    <w:basedOn w:val="Tableau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4-Accentuation6">
    <w:name w:val="Grid Table 4 Accent 6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Liste2-Accentuation1">
    <w:name w:val="List Table 2 Accent 1"/>
    <w:basedOn w:val="Tableau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edelespacerserv">
    <w:name w:val="Placeholder Text"/>
    <w:basedOn w:val="Policepardfaut"/>
    <w:uiPriority w:val="2"/>
    <w:rPr>
      <w:i/>
      <w:iCs/>
      <w:color w:val="808080"/>
    </w:rPr>
  </w:style>
  <w:style w:type="table" w:styleId="TableauGrille4-Accentuation1">
    <w:name w:val="Grid Table 4 Accent 1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6">
    <w:name w:val="Grid Table 1 Light Accent 6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1Clair-Accentuation6">
    <w:name w:val="List Table 1 Light Accent 6"/>
    <w:basedOn w:val="Tableau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Pieddepage">
    <w:name w:val="footer"/>
    <w:basedOn w:val="Normal"/>
    <w:link w:val="PieddepageCar"/>
    <w:uiPriority w:val="99"/>
    <w:pPr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customStyle="1" w:styleId="Pasdebordures">
    <w:name w:val="Pas de bordures"/>
    <w:basedOn w:val="TableauNormal"/>
    <w:uiPriority w:val="99"/>
    <w:pPr>
      <w:spacing w:after="0" w:line="240" w:lineRule="auto"/>
    </w:pPr>
    <w:tblPr/>
  </w:style>
  <w:style w:type="table" w:styleId="TableauGrille1Clair-Accentuation1">
    <w:name w:val="Grid Table 1 Light Accent 1"/>
    <w:aliases w:val="Sample questionnaires table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TableauGrille2-Accentuation1">
    <w:name w:val="Grid Table 2 Accent 1"/>
    <w:basedOn w:val="Tableau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Pr>
      <w:rFonts w:ascii="Arial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ordonnes">
    <w:name w:val="Coordonnées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TableauGrille3-Accentuation3">
    <w:name w:val="Grid Table 3 Accent 3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5Fonc-Accentuation3">
    <w:name w:val="Grid Table 5 Dark Accent 3"/>
    <w:basedOn w:val="Tableau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1Clair-Accentuation3">
    <w:name w:val="Grid Table 1 Light Accent 3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ar">
    <w:name w:val="Signature Car"/>
    <w:basedOn w:val="Policepardfau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Validation">
    <w:name w:val="Validation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Alignerdroite">
    <w:name w:val="Aligner à droite"/>
    <w:basedOn w:val="Normal"/>
    <w:uiPriority w:val="1"/>
    <w:qFormat/>
    <w:pPr>
      <w:jc w:val="right"/>
    </w:pPr>
  </w:style>
  <w:style w:type="table" w:styleId="TableauGrille1Clair-Accentuation2">
    <w:name w:val="Grid Table 1 Light Accent 2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n-tteCar">
    <w:name w:val="En-tête Car"/>
    <w:basedOn w:val="Policepardfaut"/>
    <w:link w:val="En-tte"/>
    <w:uiPriority w:val="99"/>
  </w:style>
  <w:style w:type="paragraph" w:styleId="Listepuces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Accentuationintense">
    <w:name w:val="Intense Emphasis"/>
    <w:basedOn w:val="Policepardfau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A54FA"/>
    <w:rPr>
      <w:i/>
      <w:iCs/>
      <w:color w:val="355D7E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Normalcentr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Lienhypertexte">
    <w:name w:val="Hyperlink"/>
    <w:basedOn w:val="Policepardfaut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Accentuation">
    <w:name w:val="Emphasis"/>
    <w:basedOn w:val="Policepardfaut"/>
    <w:uiPriority w:val="20"/>
    <w:rsid w:val="005B2EAF"/>
    <w:rPr>
      <w:i/>
      <w:iCs/>
      <w:color w:val="595959" w:themeColor="text1" w:themeTint="A6"/>
    </w:rPr>
  </w:style>
  <w:style w:type="paragraph" w:styleId="Paragraphedeliste">
    <w:name w:val="List Paragraph"/>
    <w:basedOn w:val="Normal"/>
    <w:uiPriority w:val="34"/>
    <w:unhideWhenUsed/>
    <w:qFormat/>
    <w:rsid w:val="00A56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Plan%20marketing%20tactique%20d&#8217;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76A9A036F44D1B95A673F4D344E7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F30524-AAEE-47DA-85CD-655817CA0B3F}"/>
      </w:docPartPr>
      <w:docPartBody>
        <w:p w:rsidR="00854B65" w:rsidRDefault="00C11D15">
          <w:pPr>
            <w:pStyle w:val="8376A9A036F44D1B95A673F4D344E76B"/>
          </w:pPr>
          <w:r w:rsidRPr="00896F8D">
            <w:rPr>
              <w:lang w:bidi="fr-FR"/>
            </w:rPr>
            <w:t>Plan tactique de commercialisation</w:t>
          </w:r>
        </w:p>
      </w:docPartBody>
    </w:docPart>
    <w:docPart>
      <w:docPartPr>
        <w:name w:val="6AA45030818C4CC68E769236D5E0AE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95DF34-203A-427B-BE10-9723EF58B74A}"/>
      </w:docPartPr>
      <w:docPartBody>
        <w:p w:rsidR="00854B65" w:rsidRDefault="00C11D15">
          <w:pPr>
            <w:pStyle w:val="6AA45030818C4CC68E769236D5E0AE4D"/>
          </w:pPr>
          <w:r w:rsidRPr="00896F8D">
            <w:rPr>
              <w:lang w:bidi="fr-FR"/>
            </w:rPr>
            <w:t>Sous-titre du document</w:t>
          </w:r>
        </w:p>
      </w:docPartBody>
    </w:docPart>
    <w:docPart>
      <w:docPartPr>
        <w:name w:val="E136C4418D2B40EAB455D41F859D28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7E2970-9047-4417-B3D4-C1DB22C4F672}"/>
      </w:docPartPr>
      <w:docPartBody>
        <w:p w:rsidR="00854B65" w:rsidRDefault="00C11D15">
          <w:pPr>
            <w:pStyle w:val="E136C4418D2B40EAB455D41F859D2864"/>
          </w:pPr>
          <w:r w:rsidRPr="00896F8D">
            <w:rPr>
              <w:lang w:bidi="fr-FR"/>
            </w:rPr>
            <w:t>nom de l’entreprise</w:t>
          </w:r>
        </w:p>
      </w:docPartBody>
    </w:docPart>
    <w:docPart>
      <w:docPartPr>
        <w:name w:val="62C223E95D7A4FA190BFA6A9C9976B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6A802A-A661-45CA-B129-D6B68B9F8557}"/>
      </w:docPartPr>
      <w:docPartBody>
        <w:p w:rsidR="00854B65" w:rsidRDefault="00C11D15">
          <w:pPr>
            <w:pStyle w:val="62C223E95D7A4FA190BFA6A9C9976B64"/>
          </w:pPr>
          <w:r w:rsidRPr="00896F8D">
            <w:rPr>
              <w:lang w:bidi="fr-FR"/>
            </w:rPr>
            <w:t>Processus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15"/>
    <w:rsid w:val="00854B65"/>
    <w:rsid w:val="00C1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FF8FADA257243A1B136CDEE1AF6FC99">
    <w:name w:val="CFF8FADA257243A1B136CDEE1AF6FC99"/>
  </w:style>
  <w:style w:type="paragraph" w:customStyle="1" w:styleId="C72B27EBA7514CDE8A6204F2E7265C7F">
    <w:name w:val="C72B27EBA7514CDE8A6204F2E7265C7F"/>
  </w:style>
  <w:style w:type="paragraph" w:customStyle="1" w:styleId="8D7D2781A9B24C54BB6BB6520DD8CBBD">
    <w:name w:val="8D7D2781A9B24C54BB6BB6520DD8CBBD"/>
  </w:style>
  <w:style w:type="paragraph" w:customStyle="1" w:styleId="8376A9A036F44D1B95A673F4D344E76B">
    <w:name w:val="8376A9A036F44D1B95A673F4D344E76B"/>
  </w:style>
  <w:style w:type="paragraph" w:customStyle="1" w:styleId="6AA45030818C4CC68E769236D5E0AE4D">
    <w:name w:val="6AA45030818C4CC68E769236D5E0AE4D"/>
  </w:style>
  <w:style w:type="paragraph" w:customStyle="1" w:styleId="5D319624DBF144668709C46F67D3A287">
    <w:name w:val="5D319624DBF144668709C46F67D3A287"/>
  </w:style>
  <w:style w:type="paragraph" w:customStyle="1" w:styleId="6B59D1CA284B417C8B42BC605D0EB9FB">
    <w:name w:val="6B59D1CA284B417C8B42BC605D0EB9FB"/>
  </w:style>
  <w:style w:type="paragraph" w:customStyle="1" w:styleId="E136C4418D2B40EAB455D41F859D2864">
    <w:name w:val="E136C4418D2B40EAB455D41F859D2864"/>
  </w:style>
  <w:style w:type="paragraph" w:customStyle="1" w:styleId="D57C935802914A1FACA232FA3B422349">
    <w:name w:val="D57C935802914A1FACA232FA3B422349"/>
  </w:style>
  <w:style w:type="paragraph" w:customStyle="1" w:styleId="28D543A14302462A85B67E491E557AC3">
    <w:name w:val="28D543A14302462A85B67E491E557AC3"/>
  </w:style>
  <w:style w:type="character" w:styleId="Accentuation">
    <w:name w:val="Emphasis"/>
    <w:basedOn w:val="Policepardfaut"/>
    <w:uiPriority w:val="20"/>
    <w:rPr>
      <w:i/>
      <w:iCs/>
      <w:color w:val="595959" w:themeColor="text1" w:themeTint="A6"/>
    </w:rPr>
  </w:style>
  <w:style w:type="paragraph" w:customStyle="1" w:styleId="58C6ABCF5D9E4E9781618F86DB4427A5">
    <w:name w:val="58C6ABCF5D9E4E9781618F86DB4427A5"/>
  </w:style>
  <w:style w:type="paragraph" w:customStyle="1" w:styleId="C5F6EFCF4CAC45C4B18049BF7732EBA4">
    <w:name w:val="C5F6EFCF4CAC45C4B18049BF7732EBA4"/>
  </w:style>
  <w:style w:type="paragraph" w:customStyle="1" w:styleId="F5E9F36B03B34568959D273B7CCF9B46">
    <w:name w:val="F5E9F36B03B34568959D273B7CCF9B46"/>
  </w:style>
  <w:style w:type="paragraph" w:customStyle="1" w:styleId="0198ACB5579445098242C335A3DFBDFA">
    <w:name w:val="0198ACB5579445098242C335A3DFBDFA"/>
  </w:style>
  <w:style w:type="paragraph" w:customStyle="1" w:styleId="34E4921C178B4531A4F20BF5D54F3292">
    <w:name w:val="34E4921C178B4531A4F20BF5D54F3292"/>
  </w:style>
  <w:style w:type="paragraph" w:customStyle="1" w:styleId="6010790DD0154DF096A4F8B87AB44552">
    <w:name w:val="6010790DD0154DF096A4F8B87AB44552"/>
  </w:style>
  <w:style w:type="paragraph" w:customStyle="1" w:styleId="117F03F55811401B94EE59DC5AA06CE4">
    <w:name w:val="117F03F55811401B94EE59DC5AA06CE4"/>
  </w:style>
  <w:style w:type="paragraph" w:customStyle="1" w:styleId="43EFF42895DD45D7B1DD2F8EEA8DFAD5">
    <w:name w:val="43EFF42895DD45D7B1DD2F8EEA8DFAD5"/>
  </w:style>
  <w:style w:type="paragraph" w:customStyle="1" w:styleId="2623838F2F954CE39E9E3F18F021D7BB">
    <w:name w:val="2623838F2F954CE39E9E3F18F021D7BB"/>
  </w:style>
  <w:style w:type="paragraph" w:customStyle="1" w:styleId="0989DB3B5E094E41872BB1926AD80F38">
    <w:name w:val="0989DB3B5E094E41872BB1926AD80F38"/>
  </w:style>
  <w:style w:type="paragraph" w:customStyle="1" w:styleId="99F6803FDECD49F1904AB4883AB1C0F7">
    <w:name w:val="99F6803FDECD49F1904AB4883AB1C0F7"/>
  </w:style>
  <w:style w:type="paragraph" w:customStyle="1" w:styleId="10942BE8002B4EB8A36B43DBBB31032C">
    <w:name w:val="10942BE8002B4EB8A36B43DBBB31032C"/>
  </w:style>
  <w:style w:type="paragraph" w:customStyle="1" w:styleId="8A70049527FB483D9BDB79EBD0ADA60F">
    <w:name w:val="8A70049527FB483D9BDB79EBD0ADA60F"/>
  </w:style>
  <w:style w:type="paragraph" w:customStyle="1" w:styleId="D20A2ECFD179481AAB3C543052D8C1A4">
    <w:name w:val="D20A2ECFD179481AAB3C543052D8C1A4"/>
  </w:style>
  <w:style w:type="paragraph" w:customStyle="1" w:styleId="CFFD1B1AF931440492177DDCD06DFE69">
    <w:name w:val="CFFD1B1AF931440492177DDCD06DFE69"/>
  </w:style>
  <w:style w:type="paragraph" w:customStyle="1" w:styleId="608875958CFD45E0A6D7D06A4F9E2383">
    <w:name w:val="608875958CFD45E0A6D7D06A4F9E2383"/>
  </w:style>
  <w:style w:type="paragraph" w:customStyle="1" w:styleId="618DE419B90D456FBD520DAB7F05DFEA">
    <w:name w:val="618DE419B90D456FBD520DAB7F05DFEA"/>
  </w:style>
  <w:style w:type="paragraph" w:customStyle="1" w:styleId="1AB804FFFB994079A12CF447E3029059">
    <w:name w:val="1AB804FFFB994079A12CF447E3029059"/>
  </w:style>
  <w:style w:type="paragraph" w:customStyle="1" w:styleId="B50D41CF9EFD4DE997E46B0272D9BFF6">
    <w:name w:val="B50D41CF9EFD4DE997E46B0272D9BFF6"/>
  </w:style>
  <w:style w:type="paragraph" w:customStyle="1" w:styleId="7301777E5B84441EB23DDE66CB538326">
    <w:name w:val="7301777E5B84441EB23DDE66CB538326"/>
  </w:style>
  <w:style w:type="paragraph" w:customStyle="1" w:styleId="1C791950DED74C2E895122EB67E6B312">
    <w:name w:val="1C791950DED74C2E895122EB67E6B312"/>
  </w:style>
  <w:style w:type="paragraph" w:customStyle="1" w:styleId="8C273C25227345F1B90097E6A4524BFD">
    <w:name w:val="8C273C25227345F1B90097E6A4524BFD"/>
  </w:style>
  <w:style w:type="paragraph" w:customStyle="1" w:styleId="3FFB729980DE47A08109F8D586F4C467">
    <w:name w:val="3FFB729980DE47A08109F8D586F4C467"/>
  </w:style>
  <w:style w:type="paragraph" w:customStyle="1" w:styleId="CCEF3172B4C34A4B95955F788A7E8F92">
    <w:name w:val="CCEF3172B4C34A4B95955F788A7E8F92"/>
  </w:style>
  <w:style w:type="paragraph" w:customStyle="1" w:styleId="281406CC4B354105A23EE22933F562E5">
    <w:name w:val="281406CC4B354105A23EE22933F562E5"/>
  </w:style>
  <w:style w:type="paragraph" w:customStyle="1" w:styleId="8FA4534C21014E20BD766F19BC993EAE">
    <w:name w:val="8FA4534C21014E20BD766F19BC993EAE"/>
  </w:style>
  <w:style w:type="paragraph" w:customStyle="1" w:styleId="62C223E95D7A4FA190BFA6A9C9976B64">
    <w:name w:val="62C223E95D7A4FA190BFA6A9C9976B64"/>
  </w:style>
  <w:style w:type="paragraph" w:customStyle="1" w:styleId="751D7F057DDA47389496124B08ACE93B">
    <w:name w:val="751D7F057DDA47389496124B08ACE93B"/>
  </w:style>
  <w:style w:type="paragraph" w:customStyle="1" w:styleId="2172EA57435D4CC593D2767CF2546B22">
    <w:name w:val="2172EA57435D4CC593D2767CF2546B22"/>
  </w:style>
  <w:style w:type="paragraph" w:customStyle="1" w:styleId="8201DE6C5A23484090F4590ACBC3FD43">
    <w:name w:val="8201DE6C5A23484090F4590ACBC3FD43"/>
  </w:style>
  <w:style w:type="paragraph" w:customStyle="1" w:styleId="9CA73E04B6B3484F82F7663EC175C805">
    <w:name w:val="9CA73E04B6B3484F82F7663EC175C805"/>
  </w:style>
  <w:style w:type="paragraph" w:customStyle="1" w:styleId="CA8720D49F4046C88B1A7A3B8C6CB59A">
    <w:name w:val="CA8720D49F4046C88B1A7A3B8C6CB59A"/>
  </w:style>
  <w:style w:type="paragraph" w:customStyle="1" w:styleId="2062474BABEC43028CB76F9CD2AFAC16">
    <w:name w:val="2062474BABEC43028CB76F9CD2AFAC16"/>
  </w:style>
  <w:style w:type="paragraph" w:customStyle="1" w:styleId="9CC68657924B486E9C0C8699F03DB8FF">
    <w:name w:val="9CC68657924B486E9C0C8699F03DB8FF"/>
  </w:style>
  <w:style w:type="paragraph" w:customStyle="1" w:styleId="63AB5DDA05CC4C39A459E2FC4E2E3C86">
    <w:name w:val="63AB5DDA05CC4C39A459E2FC4E2E3C86"/>
  </w:style>
  <w:style w:type="paragraph" w:customStyle="1" w:styleId="2C8F419456DF4CACA0AD4093C0383D9E">
    <w:name w:val="2C8F419456DF4CACA0AD4093C0383D9E"/>
  </w:style>
  <w:style w:type="paragraph" w:customStyle="1" w:styleId="1AF5A7FD0615450F9D2BB4C8C768D857">
    <w:name w:val="1AF5A7FD0615450F9D2BB4C8C768D857"/>
  </w:style>
  <w:style w:type="paragraph" w:customStyle="1" w:styleId="48E514504E8845AC896A1ED4E5B7CBA5">
    <w:name w:val="48E514504E8845AC896A1ED4E5B7CBA5"/>
  </w:style>
  <w:style w:type="paragraph" w:customStyle="1" w:styleId="63C2A6AAB43C4944BBCC16BDEE08E051">
    <w:name w:val="63C2A6AAB43C4944BBCC16BDEE08E051"/>
  </w:style>
  <w:style w:type="paragraph" w:customStyle="1" w:styleId="BFDAD947CA5C49DCA2DC79A7641DD346">
    <w:name w:val="BFDAD947CA5C49DCA2DC79A7641DD346"/>
  </w:style>
  <w:style w:type="paragraph" w:customStyle="1" w:styleId="3D27A3385FC8455899D7A747D261838A">
    <w:name w:val="3D27A3385FC8455899D7A747D261838A"/>
  </w:style>
  <w:style w:type="paragraph" w:customStyle="1" w:styleId="0B57A0C545C746BA9183B650292ACC64">
    <w:name w:val="0B57A0C545C746BA9183B650292ACC64"/>
  </w:style>
  <w:style w:type="paragraph" w:customStyle="1" w:styleId="B2543FA89B7943269FD90845266DD204">
    <w:name w:val="B2543FA89B7943269FD90845266DD204"/>
  </w:style>
  <w:style w:type="paragraph" w:customStyle="1" w:styleId="967D7FE9BD614063B64876C59ACDB8E2">
    <w:name w:val="967D7FE9BD614063B64876C59ACDB8E2"/>
  </w:style>
  <w:style w:type="paragraph" w:customStyle="1" w:styleId="50F9509C12E6425688CFC0BB53C784C8">
    <w:name w:val="50F9509C12E6425688CFC0BB53C784C8"/>
  </w:style>
  <w:style w:type="paragraph" w:customStyle="1" w:styleId="E4D0018DB6D34D179478309EA3D63EC4">
    <w:name w:val="E4D0018DB6D34D179478309EA3D63EC4"/>
  </w:style>
  <w:style w:type="paragraph" w:customStyle="1" w:styleId="5488D59868F24F32B67CDE570D4A3FC9">
    <w:name w:val="5488D59868F24F32B67CDE570D4A3FC9"/>
  </w:style>
  <w:style w:type="paragraph" w:customStyle="1" w:styleId="FC4203FF8BB346EE895744F223C105F1">
    <w:name w:val="FC4203FF8BB346EE895744F223C105F1"/>
  </w:style>
  <w:style w:type="paragraph" w:customStyle="1" w:styleId="851FF0047329419795C01227A798FB6C">
    <w:name w:val="851FF0047329419795C01227A798FB6C"/>
  </w:style>
  <w:style w:type="paragraph" w:customStyle="1" w:styleId="9C4B77170F4F41CCB21842932E4EC7DF">
    <w:name w:val="9C4B77170F4F41CCB21842932E4EC7DF"/>
  </w:style>
  <w:style w:type="paragraph" w:customStyle="1" w:styleId="23A8B65A64FD4AEC958962815CC43024">
    <w:name w:val="23A8B65A64FD4AEC958962815CC43024"/>
  </w:style>
  <w:style w:type="paragraph" w:customStyle="1" w:styleId="D5E8506950354F32880B7D3734CABC91">
    <w:name w:val="D5E8506950354F32880B7D3734CABC91"/>
  </w:style>
  <w:style w:type="paragraph" w:customStyle="1" w:styleId="AFB8A3AE02F24DA48AB281810DC56D95">
    <w:name w:val="AFB8A3AE02F24DA48AB281810DC56D95"/>
  </w:style>
  <w:style w:type="paragraph" w:customStyle="1" w:styleId="528A79F3ADC147B0A35FF30A3B2C255E">
    <w:name w:val="528A79F3ADC147B0A35FF30A3B2C255E"/>
  </w:style>
  <w:style w:type="paragraph" w:customStyle="1" w:styleId="E0E01358D8634439AC52777BDDDF85A8">
    <w:name w:val="E0E01358D8634439AC52777BDDDF85A8"/>
  </w:style>
  <w:style w:type="paragraph" w:customStyle="1" w:styleId="B6306DCFFD85455A980D9C45476AFBFB">
    <w:name w:val="B6306DCFFD85455A980D9C45476AFBFB"/>
  </w:style>
  <w:style w:type="paragraph" w:customStyle="1" w:styleId="756074AAE12D4B5E9B80C07485118425">
    <w:name w:val="756074AAE12D4B5E9B80C07485118425"/>
  </w:style>
  <w:style w:type="paragraph" w:customStyle="1" w:styleId="D86FF00680B54F949115779DA68641F1">
    <w:name w:val="D86FF00680B54F949115779DA68641F1"/>
  </w:style>
  <w:style w:type="paragraph" w:customStyle="1" w:styleId="70D8CC25447C468999EEE78B107DC7EE">
    <w:name w:val="70D8CC25447C468999EEE78B107DC7EE"/>
  </w:style>
  <w:style w:type="paragraph" w:customStyle="1" w:styleId="DFDF70178DAB47D18ADDACF0AA3F651A">
    <w:name w:val="DFDF70178DAB47D18ADDACF0AA3F651A"/>
  </w:style>
  <w:style w:type="paragraph" w:customStyle="1" w:styleId="61BA698374894274ACB7DA026EA155DF">
    <w:name w:val="61BA698374894274ACB7DA026EA155DF"/>
  </w:style>
  <w:style w:type="paragraph" w:customStyle="1" w:styleId="0D64C7E87A4446A595A85CE685DC4B03">
    <w:name w:val="0D64C7E87A4446A595A85CE685DC4B03"/>
  </w:style>
  <w:style w:type="paragraph" w:customStyle="1" w:styleId="547DD724616343B8AC430466ED53C7BA">
    <w:name w:val="547DD724616343B8AC430466ED53C7BA"/>
  </w:style>
  <w:style w:type="paragraph" w:customStyle="1" w:styleId="F9473357AD554D1B982B7280C5060829">
    <w:name w:val="F9473357AD554D1B982B7280C5060829"/>
  </w:style>
  <w:style w:type="paragraph" w:customStyle="1" w:styleId="62840398ABCC4E4FBD9E91501EE60025">
    <w:name w:val="62840398ABCC4E4FBD9E91501EE60025"/>
  </w:style>
  <w:style w:type="paragraph" w:customStyle="1" w:styleId="0A7B76DD38B742E5B23255611E6FA120">
    <w:name w:val="0A7B76DD38B742E5B23255611E6FA120"/>
  </w:style>
  <w:style w:type="paragraph" w:customStyle="1" w:styleId="0A12620CC24843ECB820D9D44D135B0F">
    <w:name w:val="0A12620CC24843ECB820D9D44D135B0F"/>
  </w:style>
  <w:style w:type="paragraph" w:customStyle="1" w:styleId="51C96CD4BEC542DCBC15554A34B367E3">
    <w:name w:val="51C96CD4BEC542DCBC15554A34B367E3"/>
  </w:style>
  <w:style w:type="paragraph" w:customStyle="1" w:styleId="958B0A129EBB4A9998F8CA377859F5B1">
    <w:name w:val="958B0A129EBB4A9998F8CA377859F5B1"/>
  </w:style>
  <w:style w:type="paragraph" w:customStyle="1" w:styleId="9A9AFC32B16A49BF9A15AA3F04EF2609">
    <w:name w:val="9A9AFC32B16A49BF9A15AA3F04EF2609"/>
  </w:style>
  <w:style w:type="paragraph" w:customStyle="1" w:styleId="3C4FB5F694594117ADAF494000C9AD3C">
    <w:name w:val="3C4FB5F694594117ADAF494000C9AD3C"/>
  </w:style>
  <w:style w:type="paragraph" w:customStyle="1" w:styleId="E383B7604ACC4DC08053302E60D2F14E">
    <w:name w:val="E383B7604ACC4DC08053302E60D2F14E"/>
  </w:style>
  <w:style w:type="paragraph" w:customStyle="1" w:styleId="7BCB44703516412A9B7281798C348261">
    <w:name w:val="7BCB44703516412A9B7281798C348261"/>
  </w:style>
  <w:style w:type="paragraph" w:customStyle="1" w:styleId="662A919498074168BF707CF1DD942C81">
    <w:name w:val="662A919498074168BF707CF1DD942C81"/>
  </w:style>
  <w:style w:type="paragraph" w:customStyle="1" w:styleId="C8BA57D789BC4E51A732FA23AC082F26">
    <w:name w:val="C8BA57D789BC4E51A732FA23AC082F26"/>
  </w:style>
  <w:style w:type="paragraph" w:customStyle="1" w:styleId="C934518AF3C04FACAE1C68595667216E">
    <w:name w:val="C934518AF3C04FACAE1C68595667216E"/>
  </w:style>
  <w:style w:type="paragraph" w:customStyle="1" w:styleId="182E0E514BE44DA9B08023A39805B9C1">
    <w:name w:val="182E0E514BE44DA9B08023A39805B9C1"/>
  </w:style>
  <w:style w:type="paragraph" w:customStyle="1" w:styleId="198DECDCCDBE4FD69ACA14FB26B40CB2">
    <w:name w:val="198DECDCCDBE4FD69ACA14FB26B40CB2"/>
  </w:style>
  <w:style w:type="paragraph" w:customStyle="1" w:styleId="BFA4573FB8BA49E98612C0028E0982FA">
    <w:name w:val="BFA4573FB8BA49E98612C0028E0982FA"/>
  </w:style>
  <w:style w:type="paragraph" w:customStyle="1" w:styleId="A77626B1F06F4D6CB4D39466D62C1940">
    <w:name w:val="A77626B1F06F4D6CB4D39466D62C1940"/>
  </w:style>
  <w:style w:type="paragraph" w:customStyle="1" w:styleId="50A071009BBF45D58901131E30383F80">
    <w:name w:val="50A071009BBF45D58901131E30383F80"/>
  </w:style>
  <w:style w:type="paragraph" w:customStyle="1" w:styleId="2FC739AC9DA24B65A31D5E4D88AF3237">
    <w:name w:val="2FC739AC9DA24B65A31D5E4D88AF3237"/>
  </w:style>
  <w:style w:type="paragraph" w:customStyle="1" w:styleId="4C4FC99A11114C168F1777406D4A3040">
    <w:name w:val="4C4FC99A11114C168F1777406D4A3040"/>
  </w:style>
  <w:style w:type="paragraph" w:customStyle="1" w:styleId="9854C542CE424749A4D02C19F1E1E983">
    <w:name w:val="9854C542CE424749A4D02C19F1E1E983"/>
  </w:style>
  <w:style w:type="paragraph" w:customStyle="1" w:styleId="FA5D7CCEE9844BCD80378887FD174724">
    <w:name w:val="FA5D7CCEE9844BCD80378887FD174724"/>
  </w:style>
  <w:style w:type="paragraph" w:customStyle="1" w:styleId="5B8D42E1587847F9AE530106F99139B2">
    <w:name w:val="5B8D42E1587847F9AE530106F99139B2"/>
  </w:style>
  <w:style w:type="paragraph" w:customStyle="1" w:styleId="12D2AE91B8194D9DB939F259E89E6EF5">
    <w:name w:val="12D2AE91B8194D9DB939F259E89E6EF5"/>
  </w:style>
  <w:style w:type="paragraph" w:customStyle="1" w:styleId="5CDF8F5CB0A6411FB5442363FBEE1AD4">
    <w:name w:val="5CDF8F5CB0A6411FB5442363FBEE1AD4"/>
  </w:style>
  <w:style w:type="paragraph" w:customStyle="1" w:styleId="B3E7DB7571F54803A65E1E7113B8A696">
    <w:name w:val="B3E7DB7571F54803A65E1E7113B8A696"/>
  </w:style>
  <w:style w:type="paragraph" w:customStyle="1" w:styleId="887E166E30174B48A8DBEC5072A344E7">
    <w:name w:val="887E166E30174B48A8DBEC5072A344E7"/>
  </w:style>
  <w:style w:type="paragraph" w:customStyle="1" w:styleId="AFDDC857E5F54AC3ADDD4B0D19F9A6F4">
    <w:name w:val="AFDDC857E5F54AC3ADDD4B0D19F9A6F4"/>
  </w:style>
  <w:style w:type="character" w:styleId="Textedelespacerserv">
    <w:name w:val="Placeholder Text"/>
    <w:basedOn w:val="Policepardfaut"/>
    <w:uiPriority w:val="2"/>
    <w:rPr>
      <w:i/>
      <w:iCs/>
      <w:color w:val="808080"/>
    </w:rPr>
  </w:style>
  <w:style w:type="paragraph" w:customStyle="1" w:styleId="3D456422F1CD425D8A3E864EA41A069C">
    <w:name w:val="3D456422F1CD425D8A3E864EA41A069C"/>
  </w:style>
  <w:style w:type="paragraph" w:customStyle="1" w:styleId="E6874C52F56C402DA0D6C4C844A4BCED">
    <w:name w:val="E6874C52F56C402DA0D6C4C844A4BCED"/>
  </w:style>
  <w:style w:type="paragraph" w:customStyle="1" w:styleId="7485A9E91E214AA3881FE9D095A0945A">
    <w:name w:val="7485A9E91E214AA3881FE9D095A0945A"/>
  </w:style>
  <w:style w:type="paragraph" w:customStyle="1" w:styleId="F7BC1A7F46C945889D56B4DE60A98FC2">
    <w:name w:val="F7BC1A7F46C945889D56B4DE60A98FC2"/>
  </w:style>
  <w:style w:type="paragraph" w:customStyle="1" w:styleId="8793FE3EB64B4516A674BDB8427D4F01">
    <w:name w:val="8793FE3EB64B4516A674BDB8427D4F01"/>
  </w:style>
  <w:style w:type="paragraph" w:customStyle="1" w:styleId="73FB504BBBF748D2917354D8144550B8">
    <w:name w:val="73FB504BBBF748D2917354D8144550B8"/>
  </w:style>
  <w:style w:type="paragraph" w:customStyle="1" w:styleId="C5F4A5EDBE9D432ABB436850F3A8AB02">
    <w:name w:val="C5F4A5EDBE9D432ABB436850F3A8AB02"/>
  </w:style>
  <w:style w:type="paragraph" w:customStyle="1" w:styleId="7BE0BB0826414387B68BCBE9360B4382">
    <w:name w:val="7BE0BB0826414387B68BCBE9360B4382"/>
  </w:style>
  <w:style w:type="paragraph" w:customStyle="1" w:styleId="A88972E542924D19B5713EDBD8348579">
    <w:name w:val="A88972E542924D19B5713EDBD8348579"/>
  </w:style>
  <w:style w:type="paragraph" w:customStyle="1" w:styleId="0C6592E38B51402AA4DEC432862744A9">
    <w:name w:val="0C6592E38B51402AA4DEC432862744A9"/>
  </w:style>
  <w:style w:type="paragraph" w:customStyle="1" w:styleId="69CECE8AFC04427794974B8FC8E7F32D">
    <w:name w:val="69CECE8AFC04427794974B8FC8E7F32D"/>
  </w:style>
  <w:style w:type="paragraph" w:customStyle="1" w:styleId="689B2946BD0B425D9A96130BEFAE0504">
    <w:name w:val="689B2946BD0B425D9A96130BEFAE0504"/>
  </w:style>
  <w:style w:type="paragraph" w:customStyle="1" w:styleId="1366CDFDF92548369F92C7A1D098D0C7">
    <w:name w:val="1366CDFDF92548369F92C7A1D098D0C7"/>
  </w:style>
  <w:style w:type="paragraph" w:customStyle="1" w:styleId="3E55629A89E0462EA56626D772EE2E7A">
    <w:name w:val="3E55629A89E0462EA56626D772EE2E7A"/>
  </w:style>
  <w:style w:type="paragraph" w:customStyle="1" w:styleId="310103E2CBFF45009D1DF12F1175F04B">
    <w:name w:val="310103E2CBFF45009D1DF12F1175F04B"/>
  </w:style>
  <w:style w:type="paragraph" w:customStyle="1" w:styleId="6618D8A21E3945BA94F74504D4E71420">
    <w:name w:val="6618D8A21E3945BA94F74504D4E71420"/>
  </w:style>
  <w:style w:type="paragraph" w:customStyle="1" w:styleId="D2FC24502BA94F70AE86F60CDEB6F066">
    <w:name w:val="D2FC24502BA94F70AE86F60CDEB6F066"/>
  </w:style>
  <w:style w:type="paragraph" w:customStyle="1" w:styleId="891332B6F08049BD85BB45D673A69A67">
    <w:name w:val="891332B6F08049BD85BB45D673A69A67"/>
  </w:style>
  <w:style w:type="paragraph" w:customStyle="1" w:styleId="F8575A825C60402CABABA0E9A5B2CD98">
    <w:name w:val="F8575A825C60402CABABA0E9A5B2CD98"/>
  </w:style>
  <w:style w:type="paragraph" w:customStyle="1" w:styleId="4B1B516BB8C74B5FBA38F2B659A9B8BA">
    <w:name w:val="4B1B516BB8C74B5FBA38F2B659A9B8BA"/>
  </w:style>
  <w:style w:type="paragraph" w:customStyle="1" w:styleId="9FA207D241224D06B79734364DAF3CCD">
    <w:name w:val="9FA207D241224D06B79734364DAF3CCD"/>
  </w:style>
  <w:style w:type="paragraph" w:customStyle="1" w:styleId="240FE9B57B544337819732CAC9B5FD3B">
    <w:name w:val="240FE9B57B544337819732CAC9B5FD3B"/>
  </w:style>
  <w:style w:type="paragraph" w:customStyle="1" w:styleId="B3FB16821FC0483DB118D3A27ED0E9AD">
    <w:name w:val="B3FB16821FC0483DB118D3A27ED0E9AD"/>
  </w:style>
  <w:style w:type="paragraph" w:customStyle="1" w:styleId="AA893584D67344EB97E6E6B75F0388A4">
    <w:name w:val="AA893584D67344EB97E6E6B75F0388A4"/>
  </w:style>
  <w:style w:type="paragraph" w:customStyle="1" w:styleId="2FE1DC94CC294EC494D035D9E3683766">
    <w:name w:val="2FE1DC94CC294EC494D035D9E3683766"/>
  </w:style>
  <w:style w:type="paragraph" w:customStyle="1" w:styleId="DE23A9B971724E8092EB5997DF1AE064">
    <w:name w:val="DE23A9B971724E8092EB5997DF1AE064"/>
  </w:style>
  <w:style w:type="paragraph" w:customStyle="1" w:styleId="3E8264FD2F424B7EA652DE6602374D16">
    <w:name w:val="3E8264FD2F424B7EA652DE6602374D16"/>
  </w:style>
  <w:style w:type="paragraph" w:customStyle="1" w:styleId="17F4F835B51841D8B0A7A877CB827ACE">
    <w:name w:val="17F4F835B51841D8B0A7A877CB827ACE"/>
  </w:style>
  <w:style w:type="paragraph" w:customStyle="1" w:styleId="73D0BE9F0F1545CFB7B7B21AEC62A4EE">
    <w:name w:val="73D0BE9F0F1545CFB7B7B21AEC62A4EE"/>
  </w:style>
  <w:style w:type="paragraph" w:customStyle="1" w:styleId="BACE3F7007C64D36AA20EA09D56FD1C6">
    <w:name w:val="BACE3F7007C64D36AA20EA09D56FD1C6"/>
  </w:style>
  <w:style w:type="paragraph" w:customStyle="1" w:styleId="35E6C4E680E442B68C5E00884F080473">
    <w:name w:val="35E6C4E680E442B68C5E00884F080473"/>
  </w:style>
  <w:style w:type="paragraph" w:customStyle="1" w:styleId="B4E707A5DBE84FDF98C9682B3C78C2DA">
    <w:name w:val="B4E707A5DBE84FDF98C9682B3C78C2DA"/>
  </w:style>
  <w:style w:type="paragraph" w:customStyle="1" w:styleId="A9C507F3319348A7907C7545C2F8381A">
    <w:name w:val="A9C507F3319348A7907C7545C2F8381A"/>
  </w:style>
  <w:style w:type="paragraph" w:customStyle="1" w:styleId="74A25A4721B0487A9EEEE81E4698A55D">
    <w:name w:val="74A25A4721B0487A9EEEE81E4698A5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D4D68F693B1429631124D9A2D8A88" ma:contentTypeVersion="13" ma:contentTypeDescription="Crée un document." ma:contentTypeScope="" ma:versionID="6d137e89dec58d2a161b0f0299cd0848">
  <xsd:schema xmlns:xsd="http://www.w3.org/2001/XMLSchema" xmlns:xs="http://www.w3.org/2001/XMLSchema" xmlns:p="http://schemas.microsoft.com/office/2006/metadata/properties" xmlns:ns3="fc77a6a7-1e2b-40c0-8610-f22480a3c003" xmlns:ns4="ac540a4d-e594-4fbf-a3ab-091ae96a98e3" targetNamespace="http://schemas.microsoft.com/office/2006/metadata/properties" ma:root="true" ma:fieldsID="b9c7c8bae7ecb6aa2c8661f5c7a06b0e" ns3:_="" ns4:_="">
    <xsd:import namespace="fc77a6a7-1e2b-40c0-8610-f22480a3c003"/>
    <xsd:import namespace="ac540a4d-e594-4fbf-a3ab-091ae96a9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7a6a7-1e2b-40c0-8610-f22480a3c0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40a4d-e594-4fbf-a3ab-091ae96a98e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E7A70A-902E-43E4-A0E6-ADDFD6795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77a6a7-1e2b-40c0-8610-f22480a3c003"/>
    <ds:schemaRef ds:uri="ac540a4d-e594-4fbf-a3ab-091ae96a9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1829F-1DFB-46B0-B341-7C6AB38C8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FCC81F-68B9-4D51-B16C-5A29D11FCE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marketing tactique d’entreprise.dotx</Template>
  <TotalTime>172</TotalTime>
  <Pages>5</Pages>
  <Words>236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IOS 1 – Promo 2022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Web Student BOOK</dc:subject>
  <dc:creator>Thomas</dc:creator>
  <cp:keywords>Dynamic WEB application</cp:keywords>
  <cp:lastModifiedBy>Thomas Ngo</cp:lastModifiedBy>
  <cp:revision>222</cp:revision>
  <dcterms:created xsi:type="dcterms:W3CDTF">2020-11-08T15:54:00Z</dcterms:created>
  <dcterms:modified xsi:type="dcterms:W3CDTF">2020-11-27T10:14:00Z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0x010100694D4D68F693B1429631124D9A2D8A88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